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7E17" w14:textId="77777777" w:rsidR="00B5240C" w:rsidRDefault="00B5240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77DEF6DC" w14:textId="77777777" w:rsidR="00B5240C" w:rsidRDefault="00B5240C" w:rsidP="00C6554A">
      <w:pPr>
        <w:pStyle w:val="Photo"/>
      </w:pPr>
    </w:p>
    <w:p w14:paraId="0E7BDB3E" w14:textId="77777777" w:rsidR="00B5240C" w:rsidRDefault="00B5240C" w:rsidP="00C6554A">
      <w:pPr>
        <w:pStyle w:val="Photo"/>
      </w:pPr>
    </w:p>
    <w:p w14:paraId="6DAB8824" w14:textId="77B90B37" w:rsidR="00B5240C" w:rsidRDefault="00B5240C" w:rsidP="00C6554A">
      <w:pPr>
        <w:pStyle w:val="Photo"/>
      </w:pPr>
    </w:p>
    <w:p w14:paraId="10F04607" w14:textId="77777777" w:rsidR="00B5240C" w:rsidRDefault="00B5240C" w:rsidP="00C6554A">
      <w:pPr>
        <w:pStyle w:val="Photo"/>
      </w:pPr>
    </w:p>
    <w:p w14:paraId="5EDDA2BD" w14:textId="77777777" w:rsidR="00B5240C" w:rsidRDefault="00B5240C" w:rsidP="00C6554A">
      <w:pPr>
        <w:pStyle w:val="Photo"/>
      </w:pPr>
    </w:p>
    <w:p w14:paraId="44079B7B" w14:textId="6892B2AE" w:rsidR="00C6554A" w:rsidRPr="008B5277" w:rsidRDefault="002554CD" w:rsidP="00C6554A">
      <w:pPr>
        <w:pStyle w:val="Photo"/>
      </w:pPr>
      <w:r w:rsidRPr="008B5277">
        <w:rPr>
          <w:noProof/>
        </w:rPr>
        <w:drawing>
          <wp:inline distT="0" distB="0" distL="0" distR="0" wp14:anchorId="14343FF2" wp14:editId="3385E9E7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2E49F3D" w14:textId="1C97A3AE" w:rsidR="00C6554A" w:rsidRDefault="00183AF2" w:rsidP="00C6554A">
      <w:pPr>
        <w:pStyle w:val="Title"/>
      </w:pPr>
      <w:r>
        <w:t>Breast cancer classification</w:t>
      </w:r>
    </w:p>
    <w:p w14:paraId="47BDD408" w14:textId="4DA4EB20" w:rsidR="00C6554A" w:rsidRPr="00B5240C" w:rsidRDefault="00183AF2" w:rsidP="00C6554A">
      <w:pPr>
        <w:pStyle w:val="Subtitle"/>
        <w:rPr>
          <w:sz w:val="48"/>
          <w:szCs w:val="48"/>
        </w:rPr>
      </w:pPr>
      <w:r w:rsidRPr="00B5240C">
        <w:rPr>
          <w:sz w:val="48"/>
          <w:szCs w:val="48"/>
        </w:rPr>
        <w:t>Mam</w:t>
      </w:r>
      <w:r w:rsidR="009C194F">
        <w:rPr>
          <w:sz w:val="48"/>
          <w:szCs w:val="48"/>
        </w:rPr>
        <w:t>m</w:t>
      </w:r>
      <w:r w:rsidRPr="00B5240C">
        <w:rPr>
          <w:sz w:val="48"/>
          <w:szCs w:val="48"/>
        </w:rPr>
        <w:t>ogram</w:t>
      </w:r>
    </w:p>
    <w:p w14:paraId="03985791" w14:textId="2C16611C" w:rsidR="00183AF2" w:rsidRDefault="00183AF2" w:rsidP="008D314C">
      <w:pPr>
        <w:pStyle w:val="ContactInfo"/>
        <w:rPr>
          <w:i/>
          <w:iCs/>
          <w:color w:val="002060"/>
          <w:sz w:val="52"/>
          <w:szCs w:val="52"/>
        </w:rPr>
      </w:pPr>
      <w:r w:rsidRPr="00B5240C">
        <w:rPr>
          <w:sz w:val="32"/>
          <w:szCs w:val="32"/>
        </w:rPr>
        <w:t>Supervised by Dr.</w:t>
      </w:r>
      <w:r w:rsidR="00A03E2B">
        <w:rPr>
          <w:sz w:val="32"/>
          <w:szCs w:val="32"/>
        </w:rPr>
        <w:t xml:space="preserve"> </w:t>
      </w:r>
      <w:r w:rsidRPr="00B5240C">
        <w:rPr>
          <w:sz w:val="32"/>
          <w:szCs w:val="32"/>
        </w:rPr>
        <w:t>Ahmed said El</w:t>
      </w:r>
      <w:r w:rsidR="00336184">
        <w:rPr>
          <w:sz w:val="32"/>
          <w:szCs w:val="32"/>
        </w:rPr>
        <w:t xml:space="preserve"> </w:t>
      </w:r>
      <w:r w:rsidRPr="00B5240C">
        <w:rPr>
          <w:sz w:val="32"/>
          <w:szCs w:val="32"/>
        </w:rPr>
        <w:t>tras</w:t>
      </w:r>
      <w:r w:rsidRPr="00CB77E0">
        <w:rPr>
          <w:color w:val="000000" w:themeColor="text1"/>
          <w:sz w:val="32"/>
          <w:szCs w:val="32"/>
        </w:rPr>
        <w:t>s</w:t>
      </w:r>
      <w:r w:rsidR="00C6554A">
        <w:br w:type="page"/>
      </w:r>
      <w:r w:rsidRPr="00BF5B91">
        <w:rPr>
          <w:i/>
          <w:iCs/>
          <w:color w:val="002060"/>
          <w:sz w:val="36"/>
          <w:szCs w:val="36"/>
        </w:rPr>
        <w:lastRenderedPageBreak/>
        <w:t>Models Results</w:t>
      </w:r>
    </w:p>
    <w:tbl>
      <w:tblPr>
        <w:tblStyle w:val="TableGrid"/>
        <w:tblW w:w="1545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3402"/>
        <w:gridCol w:w="3544"/>
        <w:gridCol w:w="4110"/>
      </w:tblGrid>
      <w:tr w:rsidR="00BF5B91" w14:paraId="0993D52C" w14:textId="77777777" w:rsidTr="00D957BD">
        <w:trPr>
          <w:trHeight w:val="695"/>
        </w:trPr>
        <w:tc>
          <w:tcPr>
            <w:tcW w:w="1702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1F8D111F" w14:textId="64D3A34E" w:rsidR="008D314C" w:rsidRPr="00954A22" w:rsidRDefault="00BF5B91" w:rsidP="00E255E4">
            <w:pPr>
              <w:pStyle w:val="ContactInfo"/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E255E4" w:rsidRPr="00954A22">
              <w:rPr>
                <w:rFonts w:ascii="Arial" w:hAnsi="Arial" w:cs="Arial"/>
                <w:sz w:val="24"/>
                <w:szCs w:val="24"/>
              </w:rPr>
              <w:t>odels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01D690AE" w14:textId="1CE4A66F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954A22">
              <w:rPr>
                <w:rFonts w:ascii="Arial" w:hAnsi="Arial" w:cs="Arial"/>
                <w:sz w:val="24"/>
                <w:szCs w:val="24"/>
              </w:rPr>
              <w:t>Training and validation accuracy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1F792274" w14:textId="1011A1BA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954A22">
              <w:rPr>
                <w:rFonts w:ascii="Arial" w:hAnsi="Arial" w:cs="Arial"/>
                <w:sz w:val="24"/>
                <w:szCs w:val="24"/>
              </w:rPr>
              <w:t>Training and validation loss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052B7B50" w14:textId="67F3DA52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954A22">
              <w:rPr>
                <w:rFonts w:ascii="Arial" w:hAnsi="Arial" w:cs="Arial"/>
                <w:sz w:val="24"/>
                <w:szCs w:val="24"/>
              </w:rPr>
              <w:t xml:space="preserve">Roc curve 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702654E5" w14:textId="3820729C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954A22">
              <w:rPr>
                <w:rFonts w:ascii="Arial" w:hAnsi="Arial" w:cs="Arial"/>
                <w:sz w:val="24"/>
                <w:szCs w:val="24"/>
              </w:rPr>
              <w:t xml:space="preserve">Confusion matrix </w:t>
            </w:r>
          </w:p>
        </w:tc>
      </w:tr>
      <w:tr w:rsidR="00B5240C" w14:paraId="20DFAEA6" w14:textId="77777777" w:rsidTr="00D957BD">
        <w:trPr>
          <w:trHeight w:val="175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0765B5C1" w14:textId="19FBF515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Densenet201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A6C80" w14:textId="10A49B78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1790CA" wp14:editId="119AD5EF">
                  <wp:extent cx="1639090" cy="2647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168" cy="2657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15DF8" w14:textId="78866B66" w:rsidR="008D314C" w:rsidRPr="00E255E4" w:rsidRDefault="00954A2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D38D10" wp14:editId="4D9346D3">
                  <wp:extent cx="1793093" cy="2622430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32" cy="266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EA30D" w14:textId="74B4BE2B" w:rsidR="008D314C" w:rsidRPr="00E255E4" w:rsidRDefault="00954A2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9519DB" wp14:editId="333B7642">
                  <wp:extent cx="1949450" cy="2587924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495" cy="2605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1E6CB" w14:textId="419B8F50" w:rsidR="008D314C" w:rsidRPr="00E255E4" w:rsidRDefault="00954A2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AF8E19" wp14:editId="4F882F19">
                  <wp:extent cx="2199640" cy="244990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99" cy="246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0C" w14:paraId="2B9085C0" w14:textId="77777777" w:rsidTr="00D957BD">
        <w:trPr>
          <w:trHeight w:val="1841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403BD2EC" w14:textId="1A1AD65D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Inception_v3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77F8D" w14:textId="1E18A04F" w:rsidR="008D314C" w:rsidRPr="00E255E4" w:rsidRDefault="00C65B9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41113A" wp14:editId="2BEC22CA">
                  <wp:extent cx="1595886" cy="2147570"/>
                  <wp:effectExtent l="0" t="0" r="444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320" cy="2152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51990" w14:textId="7D0ED1A6" w:rsidR="008D314C" w:rsidRPr="00E255E4" w:rsidRDefault="00C65B9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C9B2EE" wp14:editId="52E59285">
                  <wp:extent cx="1656272" cy="2207354"/>
                  <wp:effectExtent l="0" t="0" r="127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846" cy="221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2A53F" w14:textId="1076693D" w:rsidR="008D314C" w:rsidRPr="00E255E4" w:rsidRDefault="00C65B9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FC3F6E" wp14:editId="1898182A">
                  <wp:extent cx="1992702" cy="2207895"/>
                  <wp:effectExtent l="0" t="0" r="762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125" cy="220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2600" w14:textId="2912E7A2" w:rsidR="008D314C" w:rsidRPr="00E255E4" w:rsidRDefault="00C65B9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66BE44" wp14:editId="648CDDFE">
                  <wp:extent cx="2122099" cy="21818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88" cy="2189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0C" w14:paraId="3A2395F7" w14:textId="77777777" w:rsidTr="00D957BD">
        <w:trPr>
          <w:trHeight w:val="175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6267CF9E" w14:textId="0EF9144D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  <w:r w:rsidR="00B5240C"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GG</w:t>
            </w: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4DB6E" w14:textId="744C7425" w:rsidR="008D314C" w:rsidRPr="00E255E4" w:rsidRDefault="002E5280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AB7323" wp14:editId="670E9979">
                  <wp:extent cx="1552849" cy="2225040"/>
                  <wp:effectExtent l="0" t="0" r="952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66" cy="223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2EE8A" w14:textId="1E30C03C" w:rsidR="008D314C" w:rsidRPr="00E255E4" w:rsidRDefault="002E5280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B38ED3" wp14:editId="4F28364E">
                  <wp:extent cx="1682495" cy="21564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384" cy="215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60D55" w14:textId="4D0BF388" w:rsidR="008D314C" w:rsidRPr="00E255E4" w:rsidRDefault="002E5280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030B3E" wp14:editId="03792271">
                  <wp:extent cx="1710690" cy="196596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69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A509D" w14:textId="712F0311" w:rsidR="008D314C" w:rsidRPr="00E255E4" w:rsidRDefault="002E5280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0E55ED" wp14:editId="1349411B">
                  <wp:extent cx="2137461" cy="212209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576" cy="212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0C" w14:paraId="15BEFCB2" w14:textId="77777777" w:rsidTr="00D957BD">
        <w:trPr>
          <w:trHeight w:val="373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023CF32F" w14:textId="57897553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B5240C"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esnet</w:t>
            </w: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A0C5E" w14:textId="01387AB0" w:rsidR="008D314C" w:rsidRPr="00E255E4" w:rsidRDefault="00F3409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4AB476" wp14:editId="7ED43332">
                  <wp:extent cx="1665330" cy="22510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56" cy="225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5820" w14:textId="02338414" w:rsidR="008D314C" w:rsidRPr="00E255E4" w:rsidRDefault="00F3409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BE9EDA" wp14:editId="149B7913">
                  <wp:extent cx="1802765" cy="2225615"/>
                  <wp:effectExtent l="0" t="0" r="6985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245" cy="2232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6BCA2" w14:textId="250849E8" w:rsidR="008D314C" w:rsidRPr="00E255E4" w:rsidRDefault="00F3409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A928E0" wp14:editId="612A6AFC">
                  <wp:extent cx="1851196" cy="22510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334" cy="225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F7A2D" w14:textId="19C89840" w:rsidR="008D314C" w:rsidRPr="00E255E4" w:rsidRDefault="00F3409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BAE669" wp14:editId="1B214753">
                  <wp:extent cx="2129478" cy="222504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190" cy="2227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0C" w14:paraId="03FAB721" w14:textId="77777777" w:rsidTr="00D957BD">
        <w:trPr>
          <w:trHeight w:val="4656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5AF1052A" w14:textId="3E4BE91F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>V</w:t>
            </w:r>
            <w:r w:rsidR="00B5240C" w:rsidRPr="00D957BD">
              <w:rPr>
                <w:rFonts w:ascii="Arial" w:hAnsi="Arial" w:cs="Arial"/>
                <w:b/>
                <w:bCs/>
                <w:sz w:val="28"/>
                <w:szCs w:val="28"/>
              </w:rPr>
              <w:t>GG</w:t>
            </w: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0078E" w14:textId="2941C3A7" w:rsidR="008D314C" w:rsidRPr="00E255E4" w:rsidRDefault="00EC7D5A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A9C1BD" wp14:editId="615DD9F7">
                  <wp:extent cx="1656343" cy="2768600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460" cy="278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EB09F" w14:textId="04DA038B" w:rsidR="008D314C" w:rsidRPr="00E255E4" w:rsidRDefault="00EC7D5A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C50A73" wp14:editId="12743A01">
                  <wp:extent cx="1845945" cy="2725948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510" cy="273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9A9C19" w14:textId="57E93FFC" w:rsidR="008D314C" w:rsidRPr="00E255E4" w:rsidRDefault="00EC7D5A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38AC18" wp14:editId="324562B3">
                  <wp:extent cx="1710690" cy="225552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69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37134" w14:textId="0F18A131" w:rsidR="008D314C" w:rsidRPr="00E255E4" w:rsidRDefault="00D957B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t>0</w:t>
            </w:r>
            <w:r w:rsidR="00EC7D5A">
              <w:rPr>
                <w:noProof/>
              </w:rPr>
              <w:drawing>
                <wp:inline distT="0" distB="0" distL="0" distR="0" wp14:anchorId="1FCC4336" wp14:editId="2BAC612C">
                  <wp:extent cx="2104846" cy="273431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493" cy="274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5AB33" w14:textId="45994735" w:rsidR="005E79AE" w:rsidRPr="00D957BD" w:rsidRDefault="00F34092">
      <w:pPr>
        <w:rPr>
          <w:i/>
          <w:iCs/>
          <w:sz w:val="24"/>
          <w:szCs w:val="24"/>
        </w:rPr>
      </w:pPr>
      <w:r w:rsidRPr="00EC7D5A">
        <w:rPr>
          <w:i/>
          <w:iCs/>
          <w:sz w:val="24"/>
          <w:szCs w:val="24"/>
        </w:rPr>
        <w:t>Table</w:t>
      </w:r>
      <w:r w:rsidRPr="00EC7D5A">
        <w:rPr>
          <w:i/>
          <w:iCs/>
          <w:sz w:val="36"/>
          <w:szCs w:val="36"/>
        </w:rPr>
        <w:t>1</w:t>
      </w:r>
      <w:r w:rsidRPr="00EC7D5A">
        <w:rPr>
          <w:i/>
          <w:iCs/>
          <w:sz w:val="24"/>
          <w:szCs w:val="24"/>
        </w:rPr>
        <w:t xml:space="preserve"> comparison </w:t>
      </w:r>
      <w:r w:rsidR="00EC7D5A" w:rsidRPr="00EC7D5A">
        <w:rPr>
          <w:i/>
          <w:iCs/>
          <w:sz w:val="24"/>
          <w:szCs w:val="24"/>
        </w:rPr>
        <w:t>between</w:t>
      </w:r>
      <w:r w:rsidRPr="00EC7D5A">
        <w:rPr>
          <w:i/>
          <w:iCs/>
          <w:sz w:val="24"/>
          <w:szCs w:val="24"/>
        </w:rPr>
        <w:t xml:space="preserve"> pretrained models</w:t>
      </w:r>
      <w:r w:rsidR="00EC7D5A" w:rsidRPr="00EC7D5A">
        <w:rPr>
          <w:i/>
          <w:iCs/>
          <w:sz w:val="24"/>
          <w:szCs w:val="24"/>
        </w:rPr>
        <w:t xml:space="preserve"> in (train and validation curves</w:t>
      </w:r>
      <w:r w:rsidR="00EC7D5A">
        <w:rPr>
          <w:i/>
          <w:iCs/>
          <w:sz w:val="24"/>
          <w:szCs w:val="24"/>
        </w:rPr>
        <w:t>,</w:t>
      </w:r>
      <w:r w:rsidR="00EC7D5A" w:rsidRPr="00EC7D5A">
        <w:rPr>
          <w:i/>
          <w:iCs/>
          <w:sz w:val="24"/>
          <w:szCs w:val="24"/>
        </w:rPr>
        <w:t xml:space="preserve"> Roc </w:t>
      </w:r>
      <w:r w:rsidR="00A03E2B">
        <w:rPr>
          <w:i/>
          <w:iCs/>
          <w:sz w:val="24"/>
          <w:szCs w:val="24"/>
        </w:rPr>
        <w:t>c</w:t>
      </w:r>
      <w:r w:rsidR="00A03E2B" w:rsidRPr="00EC7D5A">
        <w:rPr>
          <w:i/>
          <w:iCs/>
          <w:sz w:val="24"/>
          <w:szCs w:val="24"/>
        </w:rPr>
        <w:t>urve</w:t>
      </w:r>
      <w:r w:rsidR="00A03E2B">
        <w:rPr>
          <w:i/>
          <w:iCs/>
          <w:sz w:val="24"/>
          <w:szCs w:val="24"/>
        </w:rPr>
        <w:t xml:space="preserve">, </w:t>
      </w:r>
      <w:r w:rsidR="00EC7D5A" w:rsidRPr="00EC7D5A">
        <w:rPr>
          <w:i/>
          <w:iCs/>
          <w:sz w:val="24"/>
          <w:szCs w:val="24"/>
        </w:rPr>
        <w:t>Confusion M</w:t>
      </w:r>
    </w:p>
    <w:p w14:paraId="40333BCE" w14:textId="39EFAF14" w:rsidR="00B64E55" w:rsidRDefault="00200022">
      <w:pPr>
        <w:rPr>
          <w:i/>
          <w:iCs/>
          <w:color w:val="002060"/>
          <w:sz w:val="36"/>
          <w:szCs w:val="36"/>
        </w:rPr>
      </w:pPr>
      <w:r>
        <w:rPr>
          <w:i/>
          <w:iCs/>
          <w:color w:val="002060"/>
          <w:sz w:val="36"/>
          <w:szCs w:val="36"/>
        </w:rPr>
        <w:lastRenderedPageBreak/>
        <w:t xml:space="preserve">                            </w:t>
      </w:r>
      <w:r w:rsidR="004B1B59">
        <w:rPr>
          <w:i/>
          <w:iCs/>
          <w:color w:val="002060"/>
          <w:sz w:val="36"/>
          <w:szCs w:val="36"/>
        </w:rPr>
        <w:t xml:space="preserve">   </w:t>
      </w:r>
      <w:r w:rsidR="00B64E55">
        <w:rPr>
          <w:i/>
          <w:iCs/>
          <w:color w:val="002060"/>
          <w:sz w:val="36"/>
          <w:szCs w:val="36"/>
        </w:rPr>
        <w:t xml:space="preserve"> </w:t>
      </w:r>
      <w:r w:rsidR="00B64E55" w:rsidRPr="00BF5B91">
        <w:rPr>
          <w:i/>
          <w:iCs/>
          <w:color w:val="002060"/>
          <w:sz w:val="36"/>
          <w:szCs w:val="36"/>
        </w:rPr>
        <w:t xml:space="preserve">Models </w:t>
      </w:r>
      <w:r w:rsidR="00B64E55">
        <w:rPr>
          <w:i/>
          <w:iCs/>
          <w:color w:val="002060"/>
          <w:sz w:val="36"/>
          <w:szCs w:val="36"/>
        </w:rPr>
        <w:t>Accuracies</w:t>
      </w:r>
    </w:p>
    <w:tbl>
      <w:tblPr>
        <w:tblStyle w:val="TableGrid"/>
        <w:tblW w:w="14545" w:type="dxa"/>
        <w:tblInd w:w="-1139" w:type="dxa"/>
        <w:tblLook w:val="04A0" w:firstRow="1" w:lastRow="0" w:firstColumn="1" w:lastColumn="0" w:noHBand="0" w:noVBand="1"/>
      </w:tblPr>
      <w:tblGrid>
        <w:gridCol w:w="1959"/>
        <w:gridCol w:w="1622"/>
        <w:gridCol w:w="1522"/>
        <w:gridCol w:w="1843"/>
        <w:gridCol w:w="7599"/>
      </w:tblGrid>
      <w:tr w:rsidR="00AB13FD" w14:paraId="13793503" w14:textId="77777777" w:rsidTr="00AB13FD">
        <w:trPr>
          <w:trHeight w:val="537"/>
        </w:trPr>
        <w:tc>
          <w:tcPr>
            <w:tcW w:w="1959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6D067F75" w14:textId="36B67C7B" w:rsidR="00AB13FD" w:rsidRPr="00A77E01" w:rsidRDefault="00AB13FD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A77E01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Model </w:t>
            </w:r>
          </w:p>
        </w:tc>
        <w:tc>
          <w:tcPr>
            <w:tcW w:w="1622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2D549F45" w14:textId="2CDB2C22" w:rsidR="00AB13FD" w:rsidRPr="00A77E01" w:rsidRDefault="00AB13FD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A77E01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accuracy</w:t>
            </w:r>
          </w:p>
        </w:tc>
        <w:tc>
          <w:tcPr>
            <w:tcW w:w="1522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2A19C666" w14:textId="6D26D99D" w:rsidR="00AB13FD" w:rsidRPr="00A77E01" w:rsidRDefault="00AB13FD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sensitivity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3BF73173" w14:textId="044FDF57" w:rsidR="00AB13FD" w:rsidRPr="00A77E01" w:rsidRDefault="00AB13FD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specificity</w:t>
            </w:r>
          </w:p>
        </w:tc>
        <w:tc>
          <w:tcPr>
            <w:tcW w:w="7599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226EE5F9" w14:textId="067119CB" w:rsidR="00AB13FD" w:rsidRPr="00A77E01" w:rsidRDefault="00AB13FD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A77E01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                   Classification report</w:t>
            </w:r>
          </w:p>
        </w:tc>
      </w:tr>
      <w:tr w:rsidR="00AB13FD" w14:paraId="4E958630" w14:textId="77777777" w:rsidTr="00AB13FD">
        <w:trPr>
          <w:trHeight w:val="1759"/>
        </w:trPr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4D3D9C49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003AF99E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596F2A96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2BF3665E" w14:textId="7186BF8B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Densenet201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04CE5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</w:t>
            </w:r>
          </w:p>
          <w:p w14:paraId="7DF07D0A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4951B573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33AAF96B" w14:textId="6BE1A0F1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0.85</w:t>
            </w:r>
          </w:p>
        </w:tc>
        <w:tc>
          <w:tcPr>
            <w:tcW w:w="1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637AA" w14:textId="77777777" w:rsidR="00AB13FD" w:rsidRPr="00053373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57666A26" w14:textId="77777777" w:rsidR="00AB13FD" w:rsidRPr="00053373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02BF29A9" w14:textId="77777777" w:rsidR="00AB13FD" w:rsidRPr="00053373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6AD80C31" w14:textId="3A9B2492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91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90AC4" w14:textId="77777777" w:rsidR="00AB13FD" w:rsidRPr="00053373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5DF124BA" w14:textId="77777777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2C74ADBB" w14:textId="77777777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0FD454AD" w14:textId="1C4562C1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79</w:t>
            </w:r>
          </w:p>
        </w:tc>
        <w:tc>
          <w:tcPr>
            <w:tcW w:w="7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70EFC" w14:textId="1530E52B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13E6AED1" w14:textId="77777777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13CD5687" w14:textId="6683A5DE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0.7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477D4146" w14:textId="0AB44747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81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1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2B3DF82B" w14:textId="77777777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03664604" w14:textId="1DA17327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0598CA5E" w14:textId="75988551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5198337E" w14:textId="55453A72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412F4C79" w14:textId="60D78B67" w:rsidR="00AB13FD" w:rsidRPr="007A6B61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  <w:tr w:rsidR="00AB13FD" w14:paraId="62629C9B" w14:textId="77777777" w:rsidTr="00AB13FD">
        <w:trPr>
          <w:trHeight w:val="2029"/>
        </w:trPr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2C542521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1AA65F88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009B2E87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5949BD2C" w14:textId="7BAB95B5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VGG19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0D619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</w:t>
            </w:r>
          </w:p>
          <w:p w14:paraId="09BC2E30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47DB6CFE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7CEB23BD" w14:textId="04C6114A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0.84 </w:t>
            </w:r>
          </w:p>
        </w:tc>
        <w:tc>
          <w:tcPr>
            <w:tcW w:w="1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F6448" w14:textId="77777777" w:rsidR="00AB13FD" w:rsidRPr="00053373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21C0EAAF" w14:textId="77777777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433E7006" w14:textId="77777777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17AB0641" w14:textId="4E2404F4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93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5FFEC" w14:textId="77777777" w:rsidR="00AB13FD" w:rsidRPr="00053373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71761665" w14:textId="77777777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10B15041" w14:textId="77777777" w:rsid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1189BF95" w14:textId="0620FE5D" w:rsidR="00053373" w:rsidRPr="00053373" w:rsidRDefault="00053373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7</w:t>
            </w:r>
            <w:r w:rsidR="002A6AF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7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5D5A1" w14:textId="5FC13136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66D18E20" w14:textId="77777777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10465F95" w14:textId="50E21C6A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0.7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76CD9790" w14:textId="101048B1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483C779B" w14:textId="77777777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52C55EBB" w14:textId="26B98AFB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78D01B93" w14:textId="5109DEF5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62BEC8F7" w14:textId="635C0C54" w:rsidR="00AB13FD" w:rsidRPr="003445E8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63C6F2EF" w14:textId="77777777" w:rsidR="00AB13FD" w:rsidRPr="007A6B61" w:rsidRDefault="00AB13FD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  <w:tr w:rsidR="00AB13FD" w14:paraId="357C2079" w14:textId="77777777" w:rsidTr="00AB13FD">
        <w:trPr>
          <w:trHeight w:val="1759"/>
        </w:trPr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45A3D2EC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70F39C26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7C1EC1B8" w14:textId="38DF7E0D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Resnet50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0E48A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</w:t>
            </w:r>
          </w:p>
          <w:p w14:paraId="47165DC9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42FAA0C3" w14:textId="258EA1CB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0.83</w:t>
            </w:r>
          </w:p>
        </w:tc>
        <w:tc>
          <w:tcPr>
            <w:tcW w:w="1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78308" w14:textId="77777777" w:rsidR="00AB13FD" w:rsidRPr="00053373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17F72886" w14:textId="77777777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00AA17F1" w14:textId="41A59762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2A6AF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92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C7700" w14:textId="77777777" w:rsidR="00AB13FD" w:rsidRPr="00053373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287E0340" w14:textId="77777777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2502AC19" w14:textId="3A596462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74</w:t>
            </w:r>
          </w:p>
        </w:tc>
        <w:tc>
          <w:tcPr>
            <w:tcW w:w="7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A092F" w14:textId="6C877E3C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664F3467" w14:textId="77777777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079A3594" w14:textId="496C0521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0       0.90      0.7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1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4206204B" w14:textId="37150DDE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78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0.9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0011B990" w14:textId="77777777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43087465" w14:textId="4EB15C63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3666318B" w14:textId="6D89E934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0987635D" w14:textId="314F3791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23F6287E" w14:textId="77777777" w:rsidR="00AB13FD" w:rsidRPr="007A6B61" w:rsidRDefault="00AB13FD">
            <w:pPr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  <w:tr w:rsidR="00AB13FD" w14:paraId="1F711CD1" w14:textId="77777777" w:rsidTr="00AB13FD">
        <w:trPr>
          <w:trHeight w:val="1711"/>
        </w:trPr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24EBE218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1E1F6947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75F68C5C" w14:textId="084D721D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VGG16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B740A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</w:t>
            </w:r>
          </w:p>
          <w:p w14:paraId="3797C23F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0E738D6D" w14:textId="46934AF0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0.82</w:t>
            </w:r>
          </w:p>
        </w:tc>
        <w:tc>
          <w:tcPr>
            <w:tcW w:w="1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14043" w14:textId="77777777" w:rsidR="00AB13FD" w:rsidRPr="00053373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3E148917" w14:textId="77777777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007921D7" w14:textId="65A47F5A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86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55372" w14:textId="77777777" w:rsidR="00AB13FD" w:rsidRPr="00053373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0AE6BBF6" w14:textId="77777777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41F67DC1" w14:textId="2774D9D7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78</w:t>
            </w:r>
          </w:p>
        </w:tc>
        <w:tc>
          <w:tcPr>
            <w:tcW w:w="7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1DA36" w14:textId="72910EED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025D0D8B" w14:textId="77777777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46DD4701" w14:textId="34E91953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0.7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1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31F9C7B9" w14:textId="74A7349D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566FC88A" w14:textId="77777777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196D4927" w14:textId="11BAD1BB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109C09AE" w14:textId="4B2DBDC2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4D2C07A4" w14:textId="7E80D09B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02054693" w14:textId="77777777" w:rsidR="00AB13FD" w:rsidRPr="007A6B61" w:rsidRDefault="00AB13FD">
            <w:pPr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  <w:tr w:rsidR="00AB13FD" w14:paraId="0B12BF6B" w14:textId="77777777" w:rsidTr="00AB13FD">
        <w:trPr>
          <w:trHeight w:val="1982"/>
        </w:trPr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17231AD2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038FD76C" w14:textId="77777777" w:rsidR="00053373" w:rsidRDefault="0005337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516B463C" w14:textId="38C89F30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Inception_V3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B9BA6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</w:t>
            </w:r>
          </w:p>
          <w:p w14:paraId="334861BE" w14:textId="77777777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1B724125" w14:textId="4FD3C204" w:rsidR="00AB13FD" w:rsidRPr="00D957BD" w:rsidRDefault="00AB13FD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0.79</w:t>
            </w:r>
          </w:p>
        </w:tc>
        <w:tc>
          <w:tcPr>
            <w:tcW w:w="1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98320" w14:textId="77777777" w:rsidR="00AB13FD" w:rsidRPr="00053373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2EB9409B" w14:textId="77777777" w:rsid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2193BB9C" w14:textId="5F8F04E8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83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BB0A9" w14:textId="77777777" w:rsidR="00AB13FD" w:rsidRPr="00053373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4860B2A6" w14:textId="77777777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320BB3BB" w14:textId="7BCDAEAA" w:rsidR="00053373" w:rsidRPr="00053373" w:rsidRDefault="00053373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Pr="000533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0.</w:t>
            </w:r>
            <w:r w:rsidR="005A528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75</w:t>
            </w:r>
          </w:p>
        </w:tc>
        <w:tc>
          <w:tcPr>
            <w:tcW w:w="7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AD4D3" w14:textId="28431F12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19B360FF" w14:textId="77777777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119CCEE9" w14:textId="7846BAAE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0.7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78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47BA83EE" w14:textId="2F3A6504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77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59641FA5" w14:textId="77777777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711EE324" w14:textId="6A4576BE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48FCD2FD" w14:textId="6BA64BFA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263717F1" w14:textId="0C9E7EF8" w:rsidR="00AB13FD" w:rsidRPr="003445E8" w:rsidRDefault="00AB13FD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0939D7A6" w14:textId="77777777" w:rsidR="00AB13FD" w:rsidRPr="007A6B61" w:rsidRDefault="00AB13FD">
            <w:pPr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</w:tbl>
    <w:p w14:paraId="48C6EF3A" w14:textId="67D4B265" w:rsidR="007A6B61" w:rsidRPr="00732928" w:rsidRDefault="007A6B61" w:rsidP="007A6B61">
      <w:pPr>
        <w:rPr>
          <w:b/>
          <w:bCs/>
          <w:i/>
          <w:iCs/>
          <w:color w:val="000000" w:themeColor="text1"/>
          <w:sz w:val="24"/>
          <w:szCs w:val="24"/>
        </w:rPr>
      </w:pPr>
      <w:r w:rsidRPr="00732928">
        <w:rPr>
          <w:b/>
          <w:bCs/>
          <w:i/>
          <w:iCs/>
          <w:color w:val="000000" w:themeColor="text1"/>
          <w:sz w:val="24"/>
          <w:szCs w:val="24"/>
        </w:rPr>
        <w:t>Table</w:t>
      </w:r>
      <w:r w:rsidRPr="00732928">
        <w:rPr>
          <w:b/>
          <w:bCs/>
          <w:i/>
          <w:iCs/>
          <w:color w:val="000000" w:themeColor="text1"/>
          <w:sz w:val="36"/>
          <w:szCs w:val="36"/>
        </w:rPr>
        <w:t>2</w:t>
      </w:r>
      <w:r w:rsidRPr="00732928">
        <w:rPr>
          <w:b/>
          <w:bCs/>
          <w:i/>
          <w:iCs/>
          <w:color w:val="000000" w:themeColor="text1"/>
          <w:sz w:val="24"/>
          <w:szCs w:val="24"/>
        </w:rPr>
        <w:t xml:space="preserve"> comparison between pretrained model</w:t>
      </w:r>
      <w:r w:rsidR="00A03E2B" w:rsidRPr="00732928">
        <w:rPr>
          <w:b/>
          <w:bCs/>
          <w:i/>
          <w:iCs/>
          <w:color w:val="000000" w:themeColor="text1"/>
          <w:sz w:val="24"/>
          <w:szCs w:val="24"/>
        </w:rPr>
        <w:t>’</w:t>
      </w:r>
      <w:r w:rsidRPr="00732928">
        <w:rPr>
          <w:b/>
          <w:bCs/>
          <w:i/>
          <w:iCs/>
          <w:color w:val="000000" w:themeColor="text1"/>
          <w:sz w:val="24"/>
          <w:szCs w:val="24"/>
        </w:rPr>
        <w:t>s accuracies</w:t>
      </w:r>
      <w:r w:rsidR="00A77E01" w:rsidRPr="00732928">
        <w:rPr>
          <w:b/>
          <w:bCs/>
          <w:i/>
          <w:iCs/>
          <w:color w:val="000000" w:themeColor="text1"/>
          <w:sz w:val="24"/>
          <w:szCs w:val="24"/>
        </w:rPr>
        <w:t xml:space="preserve"> and classification report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960"/>
        <w:gridCol w:w="1741"/>
        <w:gridCol w:w="1802"/>
        <w:gridCol w:w="1761"/>
        <w:gridCol w:w="1761"/>
      </w:tblGrid>
      <w:tr w:rsidR="0081569A" w14:paraId="67D50B14" w14:textId="77777777" w:rsidTr="0091457F">
        <w:trPr>
          <w:trHeight w:val="959"/>
        </w:trPr>
        <w:tc>
          <w:tcPr>
            <w:tcW w:w="1805" w:type="dxa"/>
            <w:shd w:val="clear" w:color="auto" w:fill="000000" w:themeFill="text1"/>
          </w:tcPr>
          <w:p w14:paraId="564DCA0B" w14:textId="788F39F5" w:rsidR="0081569A" w:rsidRPr="0091457F" w:rsidRDefault="0081569A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model</w:t>
            </w:r>
          </w:p>
        </w:tc>
        <w:tc>
          <w:tcPr>
            <w:tcW w:w="1805" w:type="dxa"/>
            <w:shd w:val="clear" w:color="auto" w:fill="000000" w:themeFill="text1"/>
          </w:tcPr>
          <w:p w14:paraId="014CDF24" w14:textId="2699EC69" w:rsidR="0081569A" w:rsidRPr="0091457F" w:rsidRDefault="0081569A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size</w:t>
            </w:r>
          </w:p>
        </w:tc>
        <w:tc>
          <w:tcPr>
            <w:tcW w:w="1805" w:type="dxa"/>
            <w:shd w:val="clear" w:color="auto" w:fill="000000" w:themeFill="text1"/>
          </w:tcPr>
          <w:p w14:paraId="7D192511" w14:textId="7871A223" w:rsidR="0081569A" w:rsidRPr="0091457F" w:rsidRDefault="0081569A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parameters</w:t>
            </w:r>
          </w:p>
        </w:tc>
        <w:tc>
          <w:tcPr>
            <w:tcW w:w="1805" w:type="dxa"/>
            <w:shd w:val="clear" w:color="auto" w:fill="000000" w:themeFill="text1"/>
          </w:tcPr>
          <w:p w14:paraId="48AFF7D6" w14:textId="1E5A45AF" w:rsidR="0081569A" w:rsidRPr="0091457F" w:rsidRDefault="0081569A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Top-1 accuracy</w:t>
            </w:r>
          </w:p>
        </w:tc>
        <w:tc>
          <w:tcPr>
            <w:tcW w:w="1805" w:type="dxa"/>
            <w:shd w:val="clear" w:color="auto" w:fill="000000" w:themeFill="text1"/>
          </w:tcPr>
          <w:p w14:paraId="21C39919" w14:textId="78D2C4F3" w:rsidR="0081569A" w:rsidRPr="0091457F" w:rsidRDefault="009B30A3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Top-5 accuracy</w:t>
            </w:r>
          </w:p>
        </w:tc>
      </w:tr>
      <w:tr w:rsidR="0081569A" w14:paraId="5FDF3C8B" w14:textId="77777777" w:rsidTr="0091457F">
        <w:trPr>
          <w:trHeight w:val="986"/>
        </w:trPr>
        <w:tc>
          <w:tcPr>
            <w:tcW w:w="1805" w:type="dxa"/>
            <w:shd w:val="clear" w:color="auto" w:fill="D6ECFF" w:themeFill="background2"/>
          </w:tcPr>
          <w:p w14:paraId="7316E48A" w14:textId="128F53AE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VGG 16</w:t>
            </w:r>
          </w:p>
        </w:tc>
        <w:tc>
          <w:tcPr>
            <w:tcW w:w="1805" w:type="dxa"/>
          </w:tcPr>
          <w:p w14:paraId="504A8003" w14:textId="79C71803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528MB</w:t>
            </w:r>
          </w:p>
        </w:tc>
        <w:tc>
          <w:tcPr>
            <w:tcW w:w="1805" w:type="dxa"/>
          </w:tcPr>
          <w:p w14:paraId="551DD2EC" w14:textId="4418239B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138,357,544</w:t>
            </w:r>
          </w:p>
        </w:tc>
        <w:tc>
          <w:tcPr>
            <w:tcW w:w="1805" w:type="dxa"/>
          </w:tcPr>
          <w:p w14:paraId="74318DC9" w14:textId="102846D1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0.713</w:t>
            </w:r>
          </w:p>
        </w:tc>
        <w:tc>
          <w:tcPr>
            <w:tcW w:w="1805" w:type="dxa"/>
          </w:tcPr>
          <w:p w14:paraId="2C1940FF" w14:textId="2AD5EBC9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0.901</w:t>
            </w:r>
          </w:p>
        </w:tc>
      </w:tr>
      <w:tr w:rsidR="0081569A" w14:paraId="1DD75B14" w14:textId="77777777" w:rsidTr="0091457F">
        <w:trPr>
          <w:trHeight w:val="959"/>
        </w:trPr>
        <w:tc>
          <w:tcPr>
            <w:tcW w:w="1805" w:type="dxa"/>
            <w:shd w:val="clear" w:color="auto" w:fill="D6ECFF" w:themeFill="background2"/>
          </w:tcPr>
          <w:p w14:paraId="12228C65" w14:textId="09AF9AB4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VGG19</w:t>
            </w:r>
          </w:p>
        </w:tc>
        <w:tc>
          <w:tcPr>
            <w:tcW w:w="1805" w:type="dxa"/>
          </w:tcPr>
          <w:p w14:paraId="5270C7BF" w14:textId="20D59D85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549MB</w:t>
            </w:r>
          </w:p>
        </w:tc>
        <w:tc>
          <w:tcPr>
            <w:tcW w:w="1805" w:type="dxa"/>
          </w:tcPr>
          <w:p w14:paraId="4BABC80C" w14:textId="460B038C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143,667,240</w:t>
            </w:r>
          </w:p>
        </w:tc>
        <w:tc>
          <w:tcPr>
            <w:tcW w:w="1805" w:type="dxa"/>
          </w:tcPr>
          <w:p w14:paraId="18265026" w14:textId="75B81CDC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0.713</w:t>
            </w:r>
          </w:p>
        </w:tc>
        <w:tc>
          <w:tcPr>
            <w:tcW w:w="1805" w:type="dxa"/>
          </w:tcPr>
          <w:p w14:paraId="10DD88D7" w14:textId="777C6BD2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0.900</w:t>
            </w:r>
          </w:p>
        </w:tc>
      </w:tr>
      <w:tr w:rsidR="0081569A" w14:paraId="46475164" w14:textId="77777777" w:rsidTr="0091457F">
        <w:trPr>
          <w:trHeight w:val="986"/>
        </w:trPr>
        <w:tc>
          <w:tcPr>
            <w:tcW w:w="1805" w:type="dxa"/>
            <w:shd w:val="clear" w:color="auto" w:fill="D6ECFF" w:themeFill="background2"/>
          </w:tcPr>
          <w:p w14:paraId="69CDBFDE" w14:textId="5B6D7360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Resnet50</w:t>
            </w:r>
          </w:p>
        </w:tc>
        <w:tc>
          <w:tcPr>
            <w:tcW w:w="1805" w:type="dxa"/>
          </w:tcPr>
          <w:p w14:paraId="15468AEE" w14:textId="4501930B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99MB</w:t>
            </w:r>
          </w:p>
        </w:tc>
        <w:tc>
          <w:tcPr>
            <w:tcW w:w="1805" w:type="dxa"/>
          </w:tcPr>
          <w:p w14:paraId="4E4C99C9" w14:textId="24DC9440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25,636,712</w:t>
            </w:r>
          </w:p>
        </w:tc>
        <w:tc>
          <w:tcPr>
            <w:tcW w:w="1805" w:type="dxa"/>
          </w:tcPr>
          <w:p w14:paraId="6BB49F3D" w14:textId="487120DB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0.749</w:t>
            </w:r>
          </w:p>
        </w:tc>
        <w:tc>
          <w:tcPr>
            <w:tcW w:w="1805" w:type="dxa"/>
          </w:tcPr>
          <w:p w14:paraId="0B4DE498" w14:textId="630CA58D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0.921</w:t>
            </w:r>
          </w:p>
        </w:tc>
      </w:tr>
      <w:tr w:rsidR="0081569A" w14:paraId="021F5D58" w14:textId="77777777" w:rsidTr="0091457F">
        <w:trPr>
          <w:trHeight w:val="959"/>
        </w:trPr>
        <w:tc>
          <w:tcPr>
            <w:tcW w:w="1805" w:type="dxa"/>
            <w:shd w:val="clear" w:color="auto" w:fill="D6ECFF" w:themeFill="background2"/>
          </w:tcPr>
          <w:p w14:paraId="390A4FAE" w14:textId="6A32296C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Inception_V3</w:t>
            </w:r>
          </w:p>
        </w:tc>
        <w:tc>
          <w:tcPr>
            <w:tcW w:w="1805" w:type="dxa"/>
          </w:tcPr>
          <w:p w14:paraId="5B9FA4B2" w14:textId="30A63298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92MB</w:t>
            </w:r>
          </w:p>
        </w:tc>
        <w:tc>
          <w:tcPr>
            <w:tcW w:w="1805" w:type="dxa"/>
          </w:tcPr>
          <w:p w14:paraId="167E1C61" w14:textId="4181EE98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23,851,784</w:t>
            </w:r>
          </w:p>
        </w:tc>
        <w:tc>
          <w:tcPr>
            <w:tcW w:w="1805" w:type="dxa"/>
          </w:tcPr>
          <w:p w14:paraId="7F13754C" w14:textId="1C580F5C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0.779</w:t>
            </w:r>
          </w:p>
        </w:tc>
        <w:tc>
          <w:tcPr>
            <w:tcW w:w="1805" w:type="dxa"/>
          </w:tcPr>
          <w:p w14:paraId="2887F06D" w14:textId="0854FF8D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0.937</w:t>
            </w:r>
          </w:p>
        </w:tc>
      </w:tr>
      <w:tr w:rsidR="0081569A" w14:paraId="2662DC36" w14:textId="77777777" w:rsidTr="0091457F">
        <w:trPr>
          <w:trHeight w:val="986"/>
        </w:trPr>
        <w:tc>
          <w:tcPr>
            <w:tcW w:w="1805" w:type="dxa"/>
            <w:shd w:val="clear" w:color="auto" w:fill="D6ECFF" w:themeFill="background2"/>
          </w:tcPr>
          <w:p w14:paraId="084CA0FC" w14:textId="5A21290F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Densenet201</w:t>
            </w:r>
          </w:p>
        </w:tc>
        <w:tc>
          <w:tcPr>
            <w:tcW w:w="1805" w:type="dxa"/>
          </w:tcPr>
          <w:p w14:paraId="7EC896DF" w14:textId="1D91264A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80MB</w:t>
            </w:r>
          </w:p>
        </w:tc>
        <w:tc>
          <w:tcPr>
            <w:tcW w:w="1805" w:type="dxa"/>
          </w:tcPr>
          <w:p w14:paraId="7050EA1A" w14:textId="6BD48ED1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20,242,984</w:t>
            </w:r>
          </w:p>
        </w:tc>
        <w:tc>
          <w:tcPr>
            <w:tcW w:w="1805" w:type="dxa"/>
          </w:tcPr>
          <w:p w14:paraId="6B31D729" w14:textId="35124235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0.773</w:t>
            </w:r>
          </w:p>
        </w:tc>
        <w:tc>
          <w:tcPr>
            <w:tcW w:w="1805" w:type="dxa"/>
          </w:tcPr>
          <w:p w14:paraId="72183980" w14:textId="227FF129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0.936</w:t>
            </w:r>
          </w:p>
        </w:tc>
      </w:tr>
    </w:tbl>
    <w:p w14:paraId="20C863FC" w14:textId="72843A75" w:rsidR="00657786" w:rsidRPr="00732928" w:rsidRDefault="0091457F">
      <w:pPr>
        <w:rPr>
          <w:rFonts w:ascii="Constantia" w:hAnsi="Constantia" w:cs="Arial"/>
          <w:b/>
          <w:bCs/>
          <w:i/>
          <w:iCs/>
          <w:color w:val="000000" w:themeColor="text1"/>
          <w:sz w:val="32"/>
          <w:szCs w:val="32"/>
        </w:rPr>
      </w:pPr>
      <w:r w:rsidRPr="00732928">
        <w:rPr>
          <w:rFonts w:ascii="Constantia" w:hAnsi="Constantia" w:cs="Arial"/>
          <w:b/>
          <w:bCs/>
          <w:i/>
          <w:iCs/>
          <w:color w:val="000000" w:themeColor="text1"/>
          <w:sz w:val="32"/>
          <w:szCs w:val="32"/>
        </w:rPr>
        <w:t xml:space="preserve"> Table3.Model’s trained on </w:t>
      </w:r>
      <w:r w:rsidR="0079091F" w:rsidRPr="00732928">
        <w:rPr>
          <w:rFonts w:ascii="Constantia" w:hAnsi="Constantia" w:cs="Arial"/>
          <w:b/>
          <w:bCs/>
          <w:i/>
          <w:iCs/>
          <w:color w:val="000000" w:themeColor="text1"/>
          <w:sz w:val="32"/>
          <w:szCs w:val="32"/>
        </w:rPr>
        <w:t>ImageNet</w:t>
      </w:r>
      <w:r w:rsidRPr="00732928">
        <w:rPr>
          <w:rFonts w:ascii="Constantia" w:hAnsi="Constantia" w:cs="Arial"/>
          <w:b/>
          <w:bCs/>
          <w:i/>
          <w:iCs/>
          <w:color w:val="000000" w:themeColor="text1"/>
          <w:sz w:val="32"/>
          <w:szCs w:val="32"/>
        </w:rPr>
        <w:t xml:space="preserve"> dataset</w:t>
      </w:r>
    </w:p>
    <w:p w14:paraId="3E87AD31" w14:textId="5E531393" w:rsidR="00BF5B91" w:rsidRDefault="00BF5B91">
      <w:pPr>
        <w:rPr>
          <w:i/>
          <w:iCs/>
          <w:sz w:val="24"/>
          <w:szCs w:val="24"/>
        </w:rPr>
      </w:pPr>
    </w:p>
    <w:p w14:paraId="3422E910" w14:textId="3A53CB8D" w:rsidR="005E79AE" w:rsidRDefault="005E79AE">
      <w:pPr>
        <w:rPr>
          <w:i/>
          <w:iCs/>
          <w:sz w:val="24"/>
          <w:szCs w:val="24"/>
        </w:rPr>
      </w:pPr>
    </w:p>
    <w:p w14:paraId="3BB4B7AA" w14:textId="77777777" w:rsidR="005E79AE" w:rsidRDefault="005E79AE">
      <w:pPr>
        <w:rPr>
          <w:i/>
          <w:iCs/>
          <w:sz w:val="24"/>
          <w:szCs w:val="24"/>
        </w:rPr>
      </w:pPr>
    </w:p>
    <w:p w14:paraId="456319DF" w14:textId="1EF6CDA0" w:rsidR="00BF5B91" w:rsidRDefault="00BF5B91">
      <w:pPr>
        <w:rPr>
          <w:i/>
          <w:iCs/>
          <w:sz w:val="24"/>
          <w:szCs w:val="24"/>
        </w:rPr>
      </w:pPr>
    </w:p>
    <w:p w14:paraId="7D3B36EF" w14:textId="63B7576C" w:rsidR="005E79AE" w:rsidRDefault="005E79AE">
      <w:pPr>
        <w:rPr>
          <w:i/>
          <w:iCs/>
          <w:sz w:val="24"/>
          <w:szCs w:val="24"/>
        </w:rPr>
      </w:pPr>
    </w:p>
    <w:p w14:paraId="0BA1B9F5" w14:textId="77777777" w:rsidR="005E79AE" w:rsidRDefault="005E79AE">
      <w:pPr>
        <w:rPr>
          <w:i/>
          <w:iCs/>
          <w:sz w:val="24"/>
          <w:szCs w:val="24"/>
        </w:rPr>
      </w:pP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243"/>
        <w:gridCol w:w="2243"/>
        <w:gridCol w:w="2244"/>
        <w:gridCol w:w="2244"/>
      </w:tblGrid>
      <w:tr w:rsidR="006C26CC" w14:paraId="2D6C1C1E" w14:textId="77777777" w:rsidTr="002429F4">
        <w:trPr>
          <w:trHeight w:val="807"/>
        </w:trPr>
        <w:tc>
          <w:tcPr>
            <w:tcW w:w="2243" w:type="dxa"/>
            <w:shd w:val="clear" w:color="auto" w:fill="000000" w:themeFill="text1"/>
          </w:tcPr>
          <w:p w14:paraId="1D4A3383" w14:textId="77777777" w:rsidR="002429F4" w:rsidRPr="002429F4" w:rsidRDefault="002429F4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</w:t>
            </w:r>
          </w:p>
          <w:p w14:paraId="059E9094" w14:textId="59805262" w:rsidR="006C26CC" w:rsidRPr="002429F4" w:rsidRDefault="002429F4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</w:t>
            </w:r>
            <w:r w:rsidR="006C26CC"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model</w:t>
            </w:r>
          </w:p>
        </w:tc>
        <w:tc>
          <w:tcPr>
            <w:tcW w:w="2243" w:type="dxa"/>
            <w:shd w:val="clear" w:color="auto" w:fill="000000" w:themeFill="text1"/>
          </w:tcPr>
          <w:p w14:paraId="761F8708" w14:textId="3C59F53B" w:rsidR="006C26CC" w:rsidRPr="002429F4" w:rsidRDefault="00AC38F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Time per image</w:t>
            </w:r>
          </w:p>
          <w:p w14:paraId="2F1D293A" w14:textId="74996213" w:rsidR="00AC38F1" w:rsidRPr="002429F4" w:rsidRDefault="00AC38F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</w:t>
            </w:r>
            <w:r w:rsidR="002429F4"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</w:t>
            </w: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(</w:t>
            </w:r>
            <w:proofErr w:type="spellStart"/>
            <w:r w:rsidR="002429F4"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c</w:t>
            </w: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pu</w:t>
            </w:r>
            <w:proofErr w:type="spellEnd"/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2244" w:type="dxa"/>
            <w:shd w:val="clear" w:color="auto" w:fill="000000" w:themeFill="text1"/>
          </w:tcPr>
          <w:p w14:paraId="0CC35709" w14:textId="72DD3EB6" w:rsidR="006C26CC" w:rsidRPr="002429F4" w:rsidRDefault="00AC38F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Parameters </w:t>
            </w:r>
          </w:p>
        </w:tc>
        <w:tc>
          <w:tcPr>
            <w:tcW w:w="2244" w:type="dxa"/>
            <w:shd w:val="clear" w:color="auto" w:fill="000000" w:themeFill="text1"/>
          </w:tcPr>
          <w:p w14:paraId="3CEEBA41" w14:textId="0555731C" w:rsidR="006C26CC" w:rsidRPr="002429F4" w:rsidRDefault="00AC38F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 size</w:t>
            </w:r>
          </w:p>
        </w:tc>
      </w:tr>
      <w:tr w:rsidR="006C26CC" w14:paraId="22AD000D" w14:textId="77777777" w:rsidTr="002429F4">
        <w:trPr>
          <w:trHeight w:val="848"/>
        </w:trPr>
        <w:tc>
          <w:tcPr>
            <w:tcW w:w="2243" w:type="dxa"/>
            <w:shd w:val="clear" w:color="auto" w:fill="D6ECFF" w:themeFill="background2"/>
          </w:tcPr>
          <w:p w14:paraId="4AC6525C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77F6FD6" w14:textId="341CED32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Resnet50</w:t>
            </w:r>
          </w:p>
        </w:tc>
        <w:tc>
          <w:tcPr>
            <w:tcW w:w="2243" w:type="dxa"/>
          </w:tcPr>
          <w:p w14:paraId="2508D5B2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="002429F4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5EF21C6A" w14:textId="0E7AF8D5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0.258</w:t>
            </w:r>
          </w:p>
        </w:tc>
        <w:tc>
          <w:tcPr>
            <w:tcW w:w="2244" w:type="dxa"/>
          </w:tcPr>
          <w:p w14:paraId="0FA01FFF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10E57529" w14:textId="710D18E1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23,801,218</w:t>
            </w:r>
          </w:p>
          <w:p w14:paraId="0938E6C7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194CC6E8" w14:textId="77777777" w:rsidR="002429F4" w:rsidRPr="00D957BD" w:rsidRDefault="000B3805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10425E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66FA12B8" w14:textId="05D0197E" w:rsidR="006C26CC" w:rsidRPr="00D957BD" w:rsidRDefault="002429F4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="0010425E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0B3805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99MB</w:t>
            </w:r>
          </w:p>
        </w:tc>
      </w:tr>
      <w:tr w:rsidR="006C26CC" w14:paraId="70858452" w14:textId="77777777" w:rsidTr="002429F4">
        <w:trPr>
          <w:trHeight w:val="807"/>
        </w:trPr>
        <w:tc>
          <w:tcPr>
            <w:tcW w:w="2243" w:type="dxa"/>
            <w:shd w:val="clear" w:color="auto" w:fill="D6ECFF" w:themeFill="background2"/>
          </w:tcPr>
          <w:p w14:paraId="09670CA2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1E7B914" w14:textId="6C8DA0FE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Inception_v3</w:t>
            </w:r>
          </w:p>
        </w:tc>
        <w:tc>
          <w:tcPr>
            <w:tcW w:w="2243" w:type="dxa"/>
          </w:tcPr>
          <w:p w14:paraId="4BC5A2F4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2429F4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11B4239D" w14:textId="443AA563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0.3392</w:t>
            </w:r>
          </w:p>
        </w:tc>
        <w:tc>
          <w:tcPr>
            <w:tcW w:w="2244" w:type="dxa"/>
          </w:tcPr>
          <w:p w14:paraId="60E4267C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6482F16" w14:textId="30DB886A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22,034,978</w:t>
            </w:r>
          </w:p>
          <w:p w14:paraId="46C6EE5D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43A34862" w14:textId="77777777" w:rsidR="002429F4" w:rsidRPr="00D957BD" w:rsidRDefault="000B3805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58B345B1" w14:textId="6DAB4B98" w:rsidR="006C26CC" w:rsidRPr="00D957BD" w:rsidRDefault="002429F4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0B3805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92MB</w:t>
            </w:r>
          </w:p>
        </w:tc>
      </w:tr>
      <w:tr w:rsidR="006C26CC" w14:paraId="7F4FABC9" w14:textId="77777777" w:rsidTr="002429F4">
        <w:trPr>
          <w:trHeight w:val="807"/>
        </w:trPr>
        <w:tc>
          <w:tcPr>
            <w:tcW w:w="2243" w:type="dxa"/>
            <w:shd w:val="clear" w:color="auto" w:fill="D6ECFF" w:themeFill="background2"/>
          </w:tcPr>
          <w:p w14:paraId="3BE5A410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D3222A4" w14:textId="73D3DF43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Densenet201</w:t>
            </w:r>
          </w:p>
        </w:tc>
        <w:tc>
          <w:tcPr>
            <w:tcW w:w="2243" w:type="dxa"/>
          </w:tcPr>
          <w:p w14:paraId="1BA32320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1767DA4D" w14:textId="4AB42824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0.480</w:t>
            </w:r>
          </w:p>
        </w:tc>
        <w:tc>
          <w:tcPr>
            <w:tcW w:w="2244" w:type="dxa"/>
          </w:tcPr>
          <w:p w14:paraId="25340BBD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780156B" w14:textId="587F909C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18,342,914</w:t>
            </w:r>
          </w:p>
          <w:p w14:paraId="062E84F5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7139FB38" w14:textId="77777777" w:rsidR="002429F4" w:rsidRPr="00D957BD" w:rsidRDefault="000B3805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10425E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41AF5B55" w14:textId="73A0D4F6" w:rsidR="006C26CC" w:rsidRPr="00D957BD" w:rsidRDefault="002429F4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="0010425E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0B3805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80MB</w:t>
            </w:r>
          </w:p>
        </w:tc>
      </w:tr>
      <w:tr w:rsidR="006C26CC" w14:paraId="7E82FBF8" w14:textId="77777777" w:rsidTr="002429F4">
        <w:trPr>
          <w:trHeight w:val="848"/>
        </w:trPr>
        <w:tc>
          <w:tcPr>
            <w:tcW w:w="2243" w:type="dxa"/>
            <w:shd w:val="clear" w:color="auto" w:fill="D6ECFF" w:themeFill="background2"/>
          </w:tcPr>
          <w:p w14:paraId="6452BB47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E7E2B0B" w14:textId="52699908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VGG16</w:t>
            </w:r>
          </w:p>
        </w:tc>
        <w:tc>
          <w:tcPr>
            <w:tcW w:w="2243" w:type="dxa"/>
          </w:tcPr>
          <w:p w14:paraId="404D828E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39460390" w14:textId="76C671AF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0.650</w:t>
            </w:r>
          </w:p>
        </w:tc>
        <w:tc>
          <w:tcPr>
            <w:tcW w:w="2244" w:type="dxa"/>
          </w:tcPr>
          <w:p w14:paraId="2F77A513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49A9AAE" w14:textId="78FB3725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14,847,554</w:t>
            </w:r>
          </w:p>
          <w:p w14:paraId="4E03787D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13404227" w14:textId="77777777" w:rsidR="002429F4" w:rsidRPr="00D957BD" w:rsidRDefault="0010425E" w:rsidP="00F611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</w:p>
          <w:p w14:paraId="13B8260F" w14:textId="655D0395" w:rsidR="00F611E1" w:rsidRPr="00F611E1" w:rsidRDefault="002429F4" w:rsidP="00F611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="000B3805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528MB</w:t>
            </w:r>
          </w:p>
          <w:p w14:paraId="763230B1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C26CC" w14:paraId="2236C31A" w14:textId="77777777" w:rsidTr="002429F4">
        <w:trPr>
          <w:trHeight w:val="807"/>
        </w:trPr>
        <w:tc>
          <w:tcPr>
            <w:tcW w:w="2243" w:type="dxa"/>
            <w:shd w:val="clear" w:color="auto" w:fill="D6ECFF" w:themeFill="background2"/>
          </w:tcPr>
          <w:p w14:paraId="5A370809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2095B19" w14:textId="7B3EB7F1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VGG19</w:t>
            </w:r>
          </w:p>
        </w:tc>
        <w:tc>
          <w:tcPr>
            <w:tcW w:w="2243" w:type="dxa"/>
          </w:tcPr>
          <w:p w14:paraId="5B72A52E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</w:p>
          <w:p w14:paraId="3BF88741" w14:textId="72A62C43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0.857</w:t>
            </w:r>
          </w:p>
        </w:tc>
        <w:tc>
          <w:tcPr>
            <w:tcW w:w="2244" w:type="dxa"/>
          </w:tcPr>
          <w:p w14:paraId="4DE5DBAF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EDDA7D6" w14:textId="08C14185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20,289,090</w:t>
            </w:r>
          </w:p>
          <w:p w14:paraId="486992CB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2F7DDD67" w14:textId="77777777" w:rsidR="002429F4" w:rsidRPr="00D957BD" w:rsidRDefault="000B380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15315FD9" w14:textId="3384DA66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0B3805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0B3805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549MB</w:t>
            </w:r>
          </w:p>
        </w:tc>
      </w:tr>
    </w:tbl>
    <w:p w14:paraId="4FADEE6D" w14:textId="2F6A1EA2" w:rsidR="00732928" w:rsidRPr="00732928" w:rsidRDefault="0073292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-998" w:tblpY="175"/>
        <w:tblW w:w="21967" w:type="dxa"/>
        <w:tblLook w:val="04A0" w:firstRow="1" w:lastRow="0" w:firstColumn="1" w:lastColumn="0" w:noHBand="0" w:noVBand="1"/>
      </w:tblPr>
      <w:tblGrid>
        <w:gridCol w:w="21967"/>
      </w:tblGrid>
      <w:tr w:rsidR="006138F8" w:rsidRPr="00702AEE" w14:paraId="71952516" w14:textId="77777777" w:rsidTr="001127AE">
        <w:trPr>
          <w:trHeight w:val="824"/>
        </w:trPr>
        <w:tc>
          <w:tcPr>
            <w:tcW w:w="21967" w:type="dxa"/>
            <w:shd w:val="clear" w:color="auto" w:fill="000000" w:themeFill="text1"/>
          </w:tcPr>
          <w:p w14:paraId="08169148" w14:textId="77777777" w:rsidR="006138F8" w:rsidRPr="00702AEE" w:rsidRDefault="006138F8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</w:t>
            </w:r>
          </w:p>
          <w:p w14:paraId="0F8B6457" w14:textId="3A1F06B0" w:rsidR="006138F8" w:rsidRPr="00702AEE" w:rsidRDefault="006138F8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                                               </w:t>
            </w:r>
            <w:r w:rsidR="005E79A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 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 w:rsidR="00FA1C33"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Resnet50</w:t>
            </w:r>
          </w:p>
        </w:tc>
      </w:tr>
    </w:tbl>
    <w:tbl>
      <w:tblPr>
        <w:tblStyle w:val="TableGrid"/>
        <w:tblpPr w:leftFromText="180" w:rightFromText="180" w:vertAnchor="text" w:horzAnchor="margin" w:tblpX="-1003" w:tblpY="1033"/>
        <w:tblW w:w="21972" w:type="dxa"/>
        <w:tblLayout w:type="fixed"/>
        <w:tblLook w:val="04A0" w:firstRow="1" w:lastRow="0" w:firstColumn="1" w:lastColumn="0" w:noHBand="0" w:noVBand="1"/>
      </w:tblPr>
      <w:tblGrid>
        <w:gridCol w:w="1913"/>
        <w:gridCol w:w="118"/>
        <w:gridCol w:w="2074"/>
        <w:gridCol w:w="118"/>
        <w:gridCol w:w="874"/>
        <w:gridCol w:w="118"/>
        <w:gridCol w:w="1158"/>
        <w:gridCol w:w="118"/>
        <w:gridCol w:w="1070"/>
        <w:gridCol w:w="118"/>
        <w:gridCol w:w="1503"/>
        <w:gridCol w:w="118"/>
        <w:gridCol w:w="1772"/>
        <w:gridCol w:w="1332"/>
        <w:gridCol w:w="1980"/>
        <w:gridCol w:w="2201"/>
        <w:gridCol w:w="2126"/>
        <w:gridCol w:w="3261"/>
      </w:tblGrid>
      <w:tr w:rsidR="00F16790" w:rsidRPr="00702AEE" w14:paraId="6320EA9C" w14:textId="77777777" w:rsidTr="001127AE">
        <w:trPr>
          <w:trHeight w:val="735"/>
        </w:trPr>
        <w:tc>
          <w:tcPr>
            <w:tcW w:w="2031" w:type="dxa"/>
            <w:gridSpan w:val="2"/>
            <w:shd w:val="clear" w:color="auto" w:fill="000000" w:themeFill="text1"/>
          </w:tcPr>
          <w:p w14:paraId="179A1040" w14:textId="0E02805C" w:rsidR="00C14264" w:rsidRPr="00702AEE" w:rsidRDefault="00C14264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2192" w:type="dxa"/>
            <w:gridSpan w:val="2"/>
            <w:shd w:val="clear" w:color="auto" w:fill="000000" w:themeFill="text1"/>
          </w:tcPr>
          <w:p w14:paraId="0C6E1855" w14:textId="725B58C3" w:rsidR="00C14264" w:rsidRPr="00702AEE" w:rsidRDefault="00C14264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accuracy</w:t>
            </w:r>
          </w:p>
        </w:tc>
        <w:tc>
          <w:tcPr>
            <w:tcW w:w="992" w:type="dxa"/>
            <w:gridSpan w:val="2"/>
            <w:shd w:val="clear" w:color="auto" w:fill="000000" w:themeFill="text1"/>
          </w:tcPr>
          <w:p w14:paraId="04804853" w14:textId="19872BAB" w:rsidR="00C14264" w:rsidRPr="00702AEE" w:rsidRDefault="00C14264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loss</w:t>
            </w:r>
          </w:p>
        </w:tc>
        <w:tc>
          <w:tcPr>
            <w:tcW w:w="1276" w:type="dxa"/>
            <w:gridSpan w:val="2"/>
            <w:shd w:val="clear" w:color="auto" w:fill="000000" w:themeFill="text1"/>
          </w:tcPr>
          <w:p w14:paraId="48635871" w14:textId="79B06727" w:rsidR="00C14264" w:rsidRPr="00702AEE" w:rsidRDefault="00C00EC8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sensitivity</w:t>
            </w:r>
          </w:p>
        </w:tc>
        <w:tc>
          <w:tcPr>
            <w:tcW w:w="1188" w:type="dxa"/>
            <w:gridSpan w:val="2"/>
            <w:shd w:val="clear" w:color="auto" w:fill="000000" w:themeFill="text1"/>
          </w:tcPr>
          <w:p w14:paraId="76A82761" w14:textId="5114411F" w:rsidR="00C14264" w:rsidRPr="00702AEE" w:rsidRDefault="00F16790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specificity</w:t>
            </w:r>
          </w:p>
        </w:tc>
        <w:tc>
          <w:tcPr>
            <w:tcW w:w="1621" w:type="dxa"/>
            <w:gridSpan w:val="2"/>
            <w:shd w:val="clear" w:color="auto" w:fill="000000" w:themeFill="text1"/>
          </w:tcPr>
          <w:p w14:paraId="2BFB9E6A" w14:textId="78E5180C" w:rsidR="00C14264" w:rsidRPr="00702AEE" w:rsidRDefault="00C14264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Confusion matrix</w:t>
            </w:r>
          </w:p>
        </w:tc>
        <w:tc>
          <w:tcPr>
            <w:tcW w:w="12672" w:type="dxa"/>
            <w:gridSpan w:val="6"/>
            <w:shd w:val="clear" w:color="auto" w:fill="000000" w:themeFill="text1"/>
          </w:tcPr>
          <w:p w14:paraId="6EF90AD1" w14:textId="6209E09D" w:rsidR="00C14264" w:rsidRPr="00702AEE" w:rsidRDefault="00C00EC8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                </w:t>
            </w:r>
            <w:r w:rsidR="00C14264"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F16790" w:rsidRPr="00702AEE" w14:paraId="5177DA11" w14:textId="77777777" w:rsidTr="001127AE">
        <w:trPr>
          <w:trHeight w:val="772"/>
        </w:trPr>
        <w:tc>
          <w:tcPr>
            <w:tcW w:w="1913" w:type="dxa"/>
            <w:shd w:val="clear" w:color="auto" w:fill="D6ECFF" w:themeFill="background2"/>
          </w:tcPr>
          <w:p w14:paraId="57CABC53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</w:t>
            </w:r>
          </w:p>
          <w:p w14:paraId="168D7C48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0D55817" w14:textId="56DA34EC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1</w:t>
            </w:r>
          </w:p>
        </w:tc>
        <w:tc>
          <w:tcPr>
            <w:tcW w:w="2192" w:type="dxa"/>
            <w:gridSpan w:val="2"/>
          </w:tcPr>
          <w:p w14:paraId="47DEC887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</w:p>
          <w:p w14:paraId="65B53DC9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21FE53C5" w14:textId="46D37ECF" w:rsidR="00C14264" w:rsidRPr="00FA1C33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81%</w:t>
            </w:r>
          </w:p>
          <w:p w14:paraId="13A10FAC" w14:textId="77777777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14:paraId="7F6DB0E0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B16A72B" w14:textId="77777777" w:rsidR="00C00EC8" w:rsidRDefault="00C00EC8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6E8C48E" w14:textId="62777028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0.445</w:t>
            </w:r>
          </w:p>
        </w:tc>
        <w:tc>
          <w:tcPr>
            <w:tcW w:w="1276" w:type="dxa"/>
            <w:gridSpan w:val="2"/>
          </w:tcPr>
          <w:p w14:paraId="3F89690B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3A20CAE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17D1704" w14:textId="7C27BDFE" w:rsidR="00A63ECE" w:rsidRPr="00FA1C33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7D14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0.94</w:t>
            </w:r>
          </w:p>
        </w:tc>
        <w:tc>
          <w:tcPr>
            <w:tcW w:w="1188" w:type="dxa"/>
            <w:gridSpan w:val="2"/>
          </w:tcPr>
          <w:p w14:paraId="66E2CBF3" w14:textId="77777777" w:rsidR="00C14264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BF085AF" w14:textId="77777777" w:rsidR="00A63ECE" w:rsidRDefault="00A63EC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4E2FE7F" w14:textId="02103BEC" w:rsidR="00A63ECE" w:rsidRPr="00D7572C" w:rsidRDefault="00A63EC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68</w:t>
            </w:r>
          </w:p>
        </w:tc>
        <w:tc>
          <w:tcPr>
            <w:tcW w:w="1621" w:type="dxa"/>
            <w:gridSpan w:val="2"/>
          </w:tcPr>
          <w:p w14:paraId="253D8D0B" w14:textId="77777777" w:rsidR="00C14264" w:rsidRPr="00D7572C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6D4CE0C5" w14:textId="77777777" w:rsidR="00C14264" w:rsidRPr="00D7572C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5BF2B750" w14:textId="356134AC" w:rsidR="00C14264" w:rsidRPr="009A35A2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[[68 32]</w:t>
            </w:r>
          </w:p>
          <w:p w14:paraId="096F629D" w14:textId="6D2E70C4" w:rsidR="00C14264" w:rsidRPr="009A35A2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[ 6 94]]</w:t>
            </w:r>
          </w:p>
          <w:p w14:paraId="334A1848" w14:textId="77777777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2F8D9A6B" w14:textId="14EDD4B2" w:rsidR="00C14264" w:rsidRPr="00384485" w:rsidRDefault="00C14264" w:rsidP="001127AE">
            <w:pPr>
              <w:pStyle w:val="HTMLPreformatted"/>
              <w:shd w:val="clear" w:color="auto" w:fill="FFFFFF"/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   precision    recall   f1-score   support</w:t>
            </w:r>
          </w:p>
          <w:p w14:paraId="6669B71D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00A2AEE0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0       0.92      0.68      0.78       100</w:t>
            </w:r>
          </w:p>
          <w:p w14:paraId="7C1B8AF5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1       0.75      0.94      0.83       100</w:t>
            </w:r>
          </w:p>
          <w:p w14:paraId="47AED310" w14:textId="32F51585" w:rsidR="00C14264" w:rsidRPr="00702AEE" w:rsidRDefault="001127A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   </w:t>
            </w:r>
          </w:p>
          <w:p w14:paraId="18E3EE26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accuracy                           0.81       200</w:t>
            </w:r>
          </w:p>
          <w:p w14:paraId="7B33D967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macro </w:t>
            </w:r>
            <w:proofErr w:type="spellStart"/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0.83      0.81      0.81       200</w:t>
            </w:r>
          </w:p>
          <w:p w14:paraId="0F284E11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weighted </w:t>
            </w:r>
            <w:proofErr w:type="spellStart"/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0.83      0.81      0.81       200</w:t>
            </w:r>
          </w:p>
          <w:p w14:paraId="3C923E96" w14:textId="18478937" w:rsidR="00C14264" w:rsidRPr="00384485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/>
              <w:ind w:left="2160"/>
              <w:textAlignment w:val="baseline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384485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                   </w:t>
            </w:r>
            <w:r w:rsidRPr="009A35A2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</w:t>
            </w:r>
          </w:p>
        </w:tc>
      </w:tr>
      <w:tr w:rsidR="00F16790" w:rsidRPr="00702AEE" w14:paraId="5C6BB892" w14:textId="77777777" w:rsidTr="001127AE">
        <w:trPr>
          <w:trHeight w:val="735"/>
        </w:trPr>
        <w:tc>
          <w:tcPr>
            <w:tcW w:w="1913" w:type="dxa"/>
            <w:shd w:val="clear" w:color="auto" w:fill="D6ECFF" w:themeFill="background2"/>
          </w:tcPr>
          <w:p w14:paraId="3DEB9582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</w:p>
          <w:p w14:paraId="78511CC0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DF5B0F6" w14:textId="57674C29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2 </w:t>
            </w:r>
          </w:p>
        </w:tc>
        <w:tc>
          <w:tcPr>
            <w:tcW w:w="2192" w:type="dxa"/>
            <w:gridSpan w:val="2"/>
          </w:tcPr>
          <w:p w14:paraId="1BF46CD0" w14:textId="77777777" w:rsidR="00C14264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A2A045E" w14:textId="77777777" w:rsidR="00C14264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F9F1FD3" w14:textId="2C72FF70" w:rsidR="00C14264" w:rsidRPr="00D7572C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81.5 %</w:t>
            </w:r>
          </w:p>
          <w:p w14:paraId="5592D80F" w14:textId="2694C6E2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14:paraId="1FDE51E1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726AF0A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D3C6E8D" w14:textId="7FAC7C3A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0.433</w:t>
            </w:r>
          </w:p>
        </w:tc>
        <w:tc>
          <w:tcPr>
            <w:tcW w:w="1276" w:type="dxa"/>
            <w:gridSpan w:val="2"/>
          </w:tcPr>
          <w:p w14:paraId="0857DB5E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9F61F7A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1099897E" w14:textId="0D7EA69B" w:rsidR="00A63ECE" w:rsidRPr="00FA1C33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2A6A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98</w:t>
            </w:r>
          </w:p>
        </w:tc>
        <w:tc>
          <w:tcPr>
            <w:tcW w:w="1188" w:type="dxa"/>
            <w:gridSpan w:val="2"/>
          </w:tcPr>
          <w:p w14:paraId="21958217" w14:textId="77777777" w:rsidR="00C14264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4C209A3" w14:textId="77777777" w:rsidR="00A63ECE" w:rsidRDefault="00A63EC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D7799AD" w14:textId="36E8C48C" w:rsidR="00A63ECE" w:rsidRPr="00D7572C" w:rsidRDefault="00A63EC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65</w:t>
            </w:r>
          </w:p>
        </w:tc>
        <w:tc>
          <w:tcPr>
            <w:tcW w:w="1621" w:type="dxa"/>
            <w:gridSpan w:val="2"/>
          </w:tcPr>
          <w:p w14:paraId="7100E2A0" w14:textId="77777777" w:rsidR="003E298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</w:p>
          <w:p w14:paraId="6FAED49C" w14:textId="77777777" w:rsidR="003E2984" w:rsidRDefault="003E298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72B87DB" w14:textId="4DD14818" w:rsidR="00C14264" w:rsidRPr="009A35A2" w:rsidRDefault="003E298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="00C14264"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C14264"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[[65 35]</w:t>
            </w:r>
          </w:p>
          <w:p w14:paraId="7C07AC6E" w14:textId="522EC3A7" w:rsidR="00C14264" w:rsidRPr="009A35A2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[ 2 98]]</w:t>
            </w:r>
          </w:p>
          <w:p w14:paraId="704F8711" w14:textId="77777777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3BAB893C" w14:textId="01F37E57" w:rsidR="00C14264" w:rsidRPr="00384485" w:rsidRDefault="00C14264" w:rsidP="001127AE">
            <w:pPr>
              <w:pStyle w:val="HTMLPreformatted"/>
              <w:shd w:val="clear" w:color="auto" w:fill="FFFFFF"/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384485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384485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GB" w:eastAsia="en-GB"/>
              </w:rPr>
              <w:t xml:space="preserve">             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precision    recall   f1-score   support</w:t>
            </w:r>
          </w:p>
          <w:p w14:paraId="3EBC9405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638759C2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0       0.97      0.65      0.78       100</w:t>
            </w:r>
          </w:p>
          <w:p w14:paraId="5A8B4E6D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1       0.74      0.98      0.84       100</w:t>
            </w:r>
          </w:p>
          <w:p w14:paraId="2D4C9B78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6EF50556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accuracy                           0.81       200</w:t>
            </w:r>
          </w:p>
          <w:p w14:paraId="48DA9DAB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macro </w:t>
            </w:r>
            <w:proofErr w:type="spellStart"/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0.85      0.81      0.81       200</w:t>
            </w:r>
          </w:p>
          <w:p w14:paraId="05DF727B" w14:textId="77777777" w:rsidR="00C14264" w:rsidRPr="00702AE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weighted </w:t>
            </w:r>
            <w:proofErr w:type="spellStart"/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702AE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0.85      0.81      0.81       200</w:t>
            </w:r>
          </w:p>
          <w:p w14:paraId="35FD95E1" w14:textId="6837857D" w:rsidR="00C14264" w:rsidRPr="00384485" w:rsidRDefault="00C14264" w:rsidP="001127A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F16790" w:rsidRPr="00702AEE" w14:paraId="60D2A500" w14:textId="77777777" w:rsidTr="001127AE">
        <w:trPr>
          <w:trHeight w:val="735"/>
        </w:trPr>
        <w:tc>
          <w:tcPr>
            <w:tcW w:w="1913" w:type="dxa"/>
            <w:shd w:val="clear" w:color="auto" w:fill="D6ECFF" w:themeFill="background2"/>
          </w:tcPr>
          <w:p w14:paraId="5A55EBD4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</w:p>
          <w:p w14:paraId="114CB218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B949F18" w14:textId="19C83F8A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3 </w:t>
            </w:r>
          </w:p>
        </w:tc>
        <w:tc>
          <w:tcPr>
            <w:tcW w:w="2192" w:type="dxa"/>
            <w:gridSpan w:val="2"/>
          </w:tcPr>
          <w:p w14:paraId="331D457D" w14:textId="77777777" w:rsidR="00C14264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5DB98102" w14:textId="77777777" w:rsidR="00C14264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B065D14" w14:textId="670D2E50" w:rsidR="00C14264" w:rsidRPr="00D7572C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80.5%</w:t>
            </w:r>
          </w:p>
          <w:p w14:paraId="7FA81E54" w14:textId="4E2DA181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14:paraId="1C7AB8BC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DAE2F6E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C04EF7B" w14:textId="716AEA5F" w:rsidR="00C14264" w:rsidRDefault="00F16790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0.485</w:t>
            </w:r>
          </w:p>
        </w:tc>
        <w:tc>
          <w:tcPr>
            <w:tcW w:w="1276" w:type="dxa"/>
            <w:gridSpan w:val="2"/>
          </w:tcPr>
          <w:p w14:paraId="154ACB5D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56063BB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14E6F9AC" w14:textId="4DA982BF" w:rsidR="00A63ECE" w:rsidRPr="00FA1C33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2A6A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1188" w:type="dxa"/>
            <w:gridSpan w:val="2"/>
          </w:tcPr>
          <w:p w14:paraId="3EF23BD2" w14:textId="77777777" w:rsidR="00C14264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2A71CB9" w14:textId="77777777" w:rsidR="00A63ECE" w:rsidRDefault="00A63EC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FA068B6" w14:textId="68B13E44" w:rsidR="00A63ECE" w:rsidRPr="00D7572C" w:rsidRDefault="00A63EC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0.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62</w:t>
            </w:r>
          </w:p>
        </w:tc>
        <w:tc>
          <w:tcPr>
            <w:tcW w:w="1621" w:type="dxa"/>
            <w:gridSpan w:val="2"/>
          </w:tcPr>
          <w:p w14:paraId="7114FEFE" w14:textId="77777777" w:rsidR="003E298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</w:p>
          <w:p w14:paraId="5C74D369" w14:textId="77777777" w:rsidR="003E2984" w:rsidRDefault="003E298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6D78B39" w14:textId="4DC797C9" w:rsidR="00C14264" w:rsidRPr="009A35A2" w:rsidRDefault="003E298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="00C14264"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C14264"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[[62 38]</w:t>
            </w:r>
          </w:p>
          <w:p w14:paraId="5604F0BB" w14:textId="22B6920B" w:rsidR="00C14264" w:rsidRPr="009A35A2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</w:t>
            </w: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[ 1 99]]</w:t>
            </w:r>
          </w:p>
          <w:p w14:paraId="77DDF30B" w14:textId="77777777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67E24AF9" w14:textId="796AF4D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  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precision    recall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f1-score   support</w:t>
            </w:r>
          </w:p>
          <w:p w14:paraId="6F6328FE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4A287FC0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0       0.98      0.62      0.76       100</w:t>
            </w:r>
          </w:p>
          <w:p w14:paraId="0EB9BCBF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1       0.72      0.99      0.84       100</w:t>
            </w:r>
          </w:p>
          <w:p w14:paraId="068AB69E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128C8CF7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accuracy                           0.81       200</w:t>
            </w:r>
          </w:p>
          <w:p w14:paraId="350890BC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macro </w:t>
            </w:r>
            <w:proofErr w:type="spellStart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0.85      0.80      0.80       200</w:t>
            </w:r>
          </w:p>
          <w:p w14:paraId="24A54E32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weighted </w:t>
            </w:r>
            <w:proofErr w:type="spellStart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0.85      0.81      0.80       200</w:t>
            </w:r>
          </w:p>
          <w:p w14:paraId="18C1E09D" w14:textId="77777777" w:rsidR="00C14264" w:rsidRPr="00384485" w:rsidRDefault="00C14264" w:rsidP="001127A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F16790" w:rsidRPr="00702AEE" w14:paraId="3756A4AA" w14:textId="77777777" w:rsidTr="001127AE">
        <w:trPr>
          <w:trHeight w:val="772"/>
        </w:trPr>
        <w:tc>
          <w:tcPr>
            <w:tcW w:w="1913" w:type="dxa"/>
            <w:shd w:val="clear" w:color="auto" w:fill="D6ECFF" w:themeFill="background2"/>
          </w:tcPr>
          <w:p w14:paraId="7F69F1B9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</w:t>
            </w:r>
          </w:p>
          <w:p w14:paraId="1142E0E2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C10D329" w14:textId="5E50F759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4 </w:t>
            </w:r>
          </w:p>
        </w:tc>
        <w:tc>
          <w:tcPr>
            <w:tcW w:w="2192" w:type="dxa"/>
            <w:gridSpan w:val="2"/>
          </w:tcPr>
          <w:p w14:paraId="1EA437C6" w14:textId="77777777" w:rsidR="00C14264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1ACE5ACE" w14:textId="77777777" w:rsidR="00C14264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298E83F" w14:textId="42738AC5" w:rsidR="00C14264" w:rsidRPr="00D7572C" w:rsidRDefault="00C14264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79%</w:t>
            </w:r>
          </w:p>
          <w:p w14:paraId="7C817D6B" w14:textId="7F12A17C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14:paraId="379F76F5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D1074B6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2E9AEF4" w14:textId="177DB835" w:rsidR="00C14264" w:rsidRDefault="00F16790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0.455</w:t>
            </w:r>
          </w:p>
        </w:tc>
        <w:tc>
          <w:tcPr>
            <w:tcW w:w="1276" w:type="dxa"/>
            <w:gridSpan w:val="2"/>
          </w:tcPr>
          <w:p w14:paraId="6534ECA5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C96ED5A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C7656B8" w14:textId="2319714D" w:rsidR="00A63ECE" w:rsidRPr="009A35A2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2A6A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95</w:t>
            </w:r>
          </w:p>
        </w:tc>
        <w:tc>
          <w:tcPr>
            <w:tcW w:w="1188" w:type="dxa"/>
            <w:gridSpan w:val="2"/>
          </w:tcPr>
          <w:p w14:paraId="23540835" w14:textId="77777777" w:rsidR="00C14264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1E847D6" w14:textId="77777777" w:rsidR="00A63ECE" w:rsidRDefault="00A63EC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EB5748D" w14:textId="448AF058" w:rsidR="00A63ECE" w:rsidRPr="00D7572C" w:rsidRDefault="00A63EC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0.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63</w:t>
            </w:r>
          </w:p>
        </w:tc>
        <w:tc>
          <w:tcPr>
            <w:tcW w:w="1621" w:type="dxa"/>
            <w:gridSpan w:val="2"/>
          </w:tcPr>
          <w:p w14:paraId="60308661" w14:textId="77777777" w:rsidR="003E298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5C1A2BA1" w14:textId="77777777" w:rsidR="003E2984" w:rsidRDefault="003E298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357E752" w14:textId="2D170FDE" w:rsidR="00C14264" w:rsidRPr="009A35A2" w:rsidRDefault="003E298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C14264"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C14264"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[[63 37]</w:t>
            </w:r>
          </w:p>
          <w:p w14:paraId="3E522B53" w14:textId="14F11B72" w:rsidR="00C14264" w:rsidRPr="009A35A2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[ 5 95]]</w:t>
            </w:r>
          </w:p>
          <w:p w14:paraId="6244F04E" w14:textId="77777777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068BA931" w14:textId="173FE2C1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  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precision    recall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f1-score   support</w:t>
            </w:r>
          </w:p>
          <w:p w14:paraId="36E682DC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44370564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0       0.93      0.63      0.75       100</w:t>
            </w:r>
          </w:p>
          <w:p w14:paraId="0DD6B482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1       0.72      0.95      0.82       100</w:t>
            </w:r>
          </w:p>
          <w:p w14:paraId="00D79747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69D32D2C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accuracy                           0.79       200</w:t>
            </w:r>
          </w:p>
          <w:p w14:paraId="6578DB88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macro </w:t>
            </w:r>
            <w:proofErr w:type="spellStart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0.82      0.79      0.78       200</w:t>
            </w:r>
          </w:p>
          <w:p w14:paraId="688AE0F2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weighted </w:t>
            </w:r>
            <w:proofErr w:type="spellStart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0.82      0.79      0.78       200</w:t>
            </w:r>
          </w:p>
          <w:p w14:paraId="09C3CB30" w14:textId="77777777" w:rsidR="00C14264" w:rsidRPr="00384485" w:rsidRDefault="00C14264" w:rsidP="001127A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F16790" w:rsidRPr="00702AEE" w14:paraId="44657F6C" w14:textId="77777777" w:rsidTr="001127AE">
        <w:trPr>
          <w:trHeight w:val="735"/>
        </w:trPr>
        <w:tc>
          <w:tcPr>
            <w:tcW w:w="1913" w:type="dxa"/>
            <w:shd w:val="clear" w:color="auto" w:fill="D6ECFF" w:themeFill="background2"/>
          </w:tcPr>
          <w:p w14:paraId="77BA1994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</w:p>
          <w:p w14:paraId="3B933D58" w14:textId="77777777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1F7D864" w14:textId="122B2A33" w:rsidR="00C14264" w:rsidRPr="00D957BD" w:rsidRDefault="00C14264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5</w:t>
            </w:r>
          </w:p>
        </w:tc>
        <w:tc>
          <w:tcPr>
            <w:tcW w:w="2192" w:type="dxa"/>
            <w:gridSpan w:val="2"/>
          </w:tcPr>
          <w:p w14:paraId="25454840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</w:p>
          <w:p w14:paraId="6E611944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</w:p>
          <w:p w14:paraId="216C5599" w14:textId="6F3B8E5A" w:rsidR="00C14264" w:rsidRPr="00FA1C33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79%</w:t>
            </w:r>
          </w:p>
          <w:p w14:paraId="6C352481" w14:textId="77777777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14:paraId="43099EA2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8F8C194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AE5DD1F" w14:textId="6317893D" w:rsidR="00F16790" w:rsidRPr="009A35A2" w:rsidRDefault="00F16790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0.434</w:t>
            </w:r>
          </w:p>
          <w:p w14:paraId="74B52BAB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276" w:type="dxa"/>
            <w:gridSpan w:val="2"/>
          </w:tcPr>
          <w:p w14:paraId="22F34866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49F5BE2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9BE62AE" w14:textId="7EFE50D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0.</w:t>
            </w:r>
            <w:r w:rsidR="002A6A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89</w:t>
            </w:r>
          </w:p>
        </w:tc>
        <w:tc>
          <w:tcPr>
            <w:tcW w:w="1188" w:type="dxa"/>
            <w:gridSpan w:val="2"/>
          </w:tcPr>
          <w:p w14:paraId="70D4BDA1" w14:textId="77777777" w:rsidR="00C1426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2FE282C" w14:textId="77777777" w:rsidR="00A63ECE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DC66133" w14:textId="44A953CC" w:rsidR="00A63ECE" w:rsidRPr="00D7572C" w:rsidRDefault="00A63EC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0.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69</w:t>
            </w:r>
          </w:p>
        </w:tc>
        <w:tc>
          <w:tcPr>
            <w:tcW w:w="1621" w:type="dxa"/>
            <w:gridSpan w:val="2"/>
          </w:tcPr>
          <w:p w14:paraId="7EC6306F" w14:textId="77777777" w:rsidR="003E2984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2E9BCD7C" w14:textId="2122753A" w:rsidR="00C14264" w:rsidRPr="009A35A2" w:rsidRDefault="003E298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C14264"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C14264"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[[69 31]</w:t>
            </w:r>
          </w:p>
          <w:p w14:paraId="2A26DF32" w14:textId="5F819B30" w:rsidR="00C14264" w:rsidRPr="009A35A2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[11 89]]</w:t>
            </w:r>
          </w:p>
          <w:p w14:paraId="4E8BB093" w14:textId="77777777" w:rsidR="00C14264" w:rsidRPr="00D7572C" w:rsidRDefault="00C14264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6BD89877" w14:textId="61F129DD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    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precision    recall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f1-score   support</w:t>
            </w:r>
          </w:p>
          <w:p w14:paraId="6F5E0DF4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064A4C3F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0       0.86      0.69      0.77       100</w:t>
            </w:r>
          </w:p>
          <w:p w14:paraId="6B5BB113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 1       0.74      0.89      0.81       100</w:t>
            </w:r>
          </w:p>
          <w:p w14:paraId="37A51BD7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5429DD59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accuracy                           0.79       200</w:t>
            </w:r>
          </w:p>
          <w:p w14:paraId="651D7BCB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macro </w:t>
            </w:r>
            <w:proofErr w:type="spellStart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0.80      0.79      0.79       200</w:t>
            </w:r>
          </w:p>
          <w:p w14:paraId="3722FA21" w14:textId="77777777" w:rsidR="00C14264" w:rsidRPr="005E79AE" w:rsidRDefault="00C14264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6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weighted </w:t>
            </w:r>
            <w:proofErr w:type="spellStart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0.80      0.79      0.79       200</w:t>
            </w:r>
          </w:p>
          <w:p w14:paraId="6001E971" w14:textId="77777777" w:rsidR="00C14264" w:rsidRPr="00384485" w:rsidRDefault="00C14264" w:rsidP="001127AE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1127AE" w:rsidRPr="00702AEE" w14:paraId="0B6FA7A8" w14:textId="77777777" w:rsidTr="000E682C">
        <w:trPr>
          <w:trHeight w:val="735"/>
        </w:trPr>
        <w:tc>
          <w:tcPr>
            <w:tcW w:w="2031" w:type="dxa"/>
            <w:gridSpan w:val="2"/>
            <w:shd w:val="clear" w:color="auto" w:fill="D6ECFF" w:themeFill="background2"/>
          </w:tcPr>
          <w:p w14:paraId="7E937907" w14:textId="77777777" w:rsidR="001127AE" w:rsidRDefault="001127AE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>Standard    deviation</w:t>
            </w:r>
          </w:p>
          <w:p w14:paraId="04D6373E" w14:textId="75AB1A3F" w:rsidR="001127AE" w:rsidRPr="00D957BD" w:rsidRDefault="001127AE" w:rsidP="001127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(accuracy)</w:t>
            </w:r>
          </w:p>
        </w:tc>
        <w:tc>
          <w:tcPr>
            <w:tcW w:w="2192" w:type="dxa"/>
            <w:gridSpan w:val="2"/>
          </w:tcPr>
          <w:p w14:paraId="1B2170D3" w14:textId="77777777" w:rsidR="001127AE" w:rsidRDefault="001127AE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61A6DDBE" w14:textId="7762480C" w:rsidR="001127AE" w:rsidRPr="00D7572C" w:rsidRDefault="001127AE" w:rsidP="001127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1.02</w:t>
            </w:r>
          </w:p>
          <w:p w14:paraId="2911F34E" w14:textId="5995B4D0" w:rsidR="001127AE" w:rsidRPr="00D7572C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456" w:type="dxa"/>
            <w:gridSpan w:val="6"/>
            <w:shd w:val="clear" w:color="auto" w:fill="D6ECFF" w:themeFill="background2"/>
          </w:tcPr>
          <w:p w14:paraId="3EB3DC49" w14:textId="79A3446C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Average loss</w:t>
            </w:r>
          </w:p>
          <w:p w14:paraId="30AFD080" w14:textId="75B5EFCC" w:rsidR="001127AE" w:rsidRPr="00D957BD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(accuracy)</w:t>
            </w:r>
          </w:p>
        </w:tc>
        <w:tc>
          <w:tcPr>
            <w:tcW w:w="1621" w:type="dxa"/>
            <w:gridSpan w:val="2"/>
          </w:tcPr>
          <w:p w14:paraId="1C458688" w14:textId="77777777" w:rsidR="001127AE" w:rsidRDefault="001127AE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</w:p>
          <w:p w14:paraId="63DE9E2E" w14:textId="313BCFDB" w:rsidR="001127AE" w:rsidRPr="008C4335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</w:t>
            </w:r>
            <w:r w:rsidRPr="008C433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0.451</w:t>
            </w:r>
          </w:p>
        </w:tc>
        <w:tc>
          <w:tcPr>
            <w:tcW w:w="1772" w:type="dxa"/>
            <w:shd w:val="clear" w:color="auto" w:fill="D6ECFF" w:themeFill="background2"/>
          </w:tcPr>
          <w:p w14:paraId="5E464A6B" w14:textId="77777777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4AC13E70" w14:textId="49A1D4D2" w:rsidR="001127AE" w:rsidRPr="00702AEE" w:rsidRDefault="001127AE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</w:p>
        </w:tc>
        <w:tc>
          <w:tcPr>
            <w:tcW w:w="1332" w:type="dxa"/>
          </w:tcPr>
          <w:p w14:paraId="0905FA1A" w14:textId="77777777" w:rsidR="001127AE" w:rsidRDefault="001127AE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728528AC" w14:textId="7B98630E" w:rsidR="001127AE" w:rsidRPr="008C00C0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 w:rsidRPr="008C00C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3.937    </w:t>
            </w:r>
          </w:p>
        </w:tc>
        <w:tc>
          <w:tcPr>
            <w:tcW w:w="1980" w:type="dxa"/>
            <w:shd w:val="clear" w:color="auto" w:fill="D6ECFF" w:themeFill="background2"/>
          </w:tcPr>
          <w:p w14:paraId="2F657823" w14:textId="77777777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79765474" w14:textId="24F39345" w:rsidR="001127AE" w:rsidRPr="00702AEE" w:rsidRDefault="001127AE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201" w:type="dxa"/>
          </w:tcPr>
          <w:p w14:paraId="6E5D2504" w14:textId="77777777" w:rsidR="00F6731F" w:rsidRDefault="00F6731F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BEB8509" w14:textId="0BB65EBD" w:rsidR="001127AE" w:rsidRDefault="001127AE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95(+-3.937) %</w:t>
            </w:r>
          </w:p>
        </w:tc>
        <w:tc>
          <w:tcPr>
            <w:tcW w:w="2126" w:type="dxa"/>
            <w:shd w:val="clear" w:color="auto" w:fill="D6ECFF" w:themeFill="background2"/>
          </w:tcPr>
          <w:p w14:paraId="1D97B188" w14:textId="77777777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3DBB0CEC" w14:textId="51EF8063" w:rsidR="001127AE" w:rsidRPr="00A728FB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precision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3261" w:type="dxa"/>
          </w:tcPr>
          <w:p w14:paraId="22860D3B" w14:textId="77777777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E674930" w14:textId="4EE575AF" w:rsidR="00F6731F" w:rsidRPr="00A728FB" w:rsidRDefault="00F6731F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7D148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73.4</w:t>
            </w:r>
            <w:r w:rsidR="007D148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(+-1.41) %</w:t>
            </w:r>
          </w:p>
        </w:tc>
      </w:tr>
      <w:tr w:rsidR="001127AE" w:rsidRPr="00702AEE" w14:paraId="41854247" w14:textId="77777777" w:rsidTr="000E682C">
        <w:trPr>
          <w:trHeight w:val="699"/>
        </w:trPr>
        <w:tc>
          <w:tcPr>
            <w:tcW w:w="2031" w:type="dxa"/>
            <w:gridSpan w:val="2"/>
            <w:shd w:val="clear" w:color="auto" w:fill="D6ECFF" w:themeFill="background2"/>
          </w:tcPr>
          <w:p w14:paraId="1E2A6BB1" w14:textId="77777777" w:rsidR="002E0461" w:rsidRDefault="002E0461" w:rsidP="002E046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557F9D30" w14:textId="023AD657" w:rsidR="001127AE" w:rsidRPr="00D957BD" w:rsidRDefault="002E0461" w:rsidP="002E046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(accuracy)</w:t>
            </w:r>
          </w:p>
        </w:tc>
        <w:tc>
          <w:tcPr>
            <w:tcW w:w="2192" w:type="dxa"/>
            <w:gridSpan w:val="2"/>
          </w:tcPr>
          <w:p w14:paraId="47A59ACE" w14:textId="77777777" w:rsidR="001127AE" w:rsidRDefault="001127A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BA40D0C" w14:textId="5F1BC6C7" w:rsidR="001127AE" w:rsidRPr="00FA1C33" w:rsidRDefault="001127AE" w:rsidP="0011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.2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(+-1.02)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%</w:t>
            </w:r>
          </w:p>
          <w:p w14:paraId="1BBE2D61" w14:textId="77777777" w:rsidR="001127AE" w:rsidRPr="00D7572C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456" w:type="dxa"/>
            <w:gridSpan w:val="6"/>
            <w:shd w:val="clear" w:color="auto" w:fill="D6ECFF" w:themeFill="background2"/>
          </w:tcPr>
          <w:p w14:paraId="706B9037" w14:textId="77777777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787FEF14" w14:textId="436B916E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     </w:t>
            </w:r>
            <w:proofErr w:type="spellStart"/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  <w:p w14:paraId="69DFAE23" w14:textId="3289CF66" w:rsidR="001127AE" w:rsidRPr="00D957BD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(accuracy)</w:t>
            </w:r>
          </w:p>
        </w:tc>
        <w:tc>
          <w:tcPr>
            <w:tcW w:w="1621" w:type="dxa"/>
            <w:gridSpan w:val="2"/>
          </w:tcPr>
          <w:p w14:paraId="0EC3A866" w14:textId="77777777" w:rsidR="001127AE" w:rsidRPr="00384485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52874FE" w14:textId="593717BE" w:rsidR="001127AE" w:rsidRPr="00384485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1.27</w:t>
            </w:r>
          </w:p>
        </w:tc>
        <w:tc>
          <w:tcPr>
            <w:tcW w:w="1772" w:type="dxa"/>
            <w:shd w:val="clear" w:color="auto" w:fill="D6ECFF" w:themeFill="background2"/>
          </w:tcPr>
          <w:p w14:paraId="02FF4C45" w14:textId="77777777" w:rsidR="001127AE" w:rsidRDefault="001127AE" w:rsidP="001127AE">
            <w:pPr>
              <w:shd w:val="clear" w:color="auto" w:fill="D6ECFF" w:themeFill="background2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559E5AB2" w14:textId="171D9EC1" w:rsidR="001127AE" w:rsidRPr="00702AEE" w:rsidRDefault="001127AE" w:rsidP="001127AE">
            <w:pPr>
              <w:shd w:val="clear" w:color="auto" w:fill="D6ECFF" w:themeFill="background2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332" w:type="dxa"/>
          </w:tcPr>
          <w:p w14:paraId="49D02D5E" w14:textId="77777777" w:rsidR="001127AE" w:rsidRDefault="001127AE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370A37D4" w14:textId="7155B12A" w:rsidR="001127AE" w:rsidRPr="008C00C0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 w:rsidRPr="008C00C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3.08 </w:t>
            </w:r>
          </w:p>
        </w:tc>
        <w:tc>
          <w:tcPr>
            <w:tcW w:w="1980" w:type="dxa"/>
            <w:shd w:val="clear" w:color="auto" w:fill="D6ECFF" w:themeFill="background2"/>
          </w:tcPr>
          <w:p w14:paraId="68FEF6A6" w14:textId="77777777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1E0C9FB4" w14:textId="5DD89762" w:rsidR="001127AE" w:rsidRPr="00702AEE" w:rsidRDefault="001127AE" w:rsidP="001127A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201" w:type="dxa"/>
          </w:tcPr>
          <w:p w14:paraId="4E318A38" w14:textId="77777777" w:rsidR="007D148A" w:rsidRDefault="007D148A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D403687" w14:textId="5E506B4E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65.4(+-3.08) %</w:t>
            </w:r>
          </w:p>
        </w:tc>
        <w:tc>
          <w:tcPr>
            <w:tcW w:w="2126" w:type="dxa"/>
            <w:shd w:val="clear" w:color="auto" w:fill="D6ECFF" w:themeFill="background2"/>
          </w:tcPr>
          <w:p w14:paraId="3522B0C8" w14:textId="77777777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3D31992B" w14:textId="4F399F52" w:rsidR="001127AE" w:rsidRPr="00DD1C15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 w:rsidR="000E68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f1 score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3261" w:type="dxa"/>
          </w:tcPr>
          <w:p w14:paraId="0625C3FE" w14:textId="77777777" w:rsidR="001127AE" w:rsidRDefault="001127AE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3C1D0CEA" w14:textId="32AB9674" w:rsidR="007D148A" w:rsidRPr="00DD1C15" w:rsidRDefault="000F718C" w:rsidP="001127A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82.8 (+-1.58) %</w:t>
            </w:r>
          </w:p>
        </w:tc>
      </w:tr>
    </w:tbl>
    <w:p w14:paraId="540A9C5E" w14:textId="77777777" w:rsidR="00382ED9" w:rsidRDefault="00382ED9" w:rsidP="001B6A1B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22250" w:type="dxa"/>
        <w:tblLook w:val="04A0" w:firstRow="1" w:lastRow="0" w:firstColumn="1" w:lastColumn="0" w:noHBand="0" w:noVBand="1"/>
      </w:tblPr>
      <w:tblGrid>
        <w:gridCol w:w="22250"/>
      </w:tblGrid>
      <w:tr w:rsidR="001B6A1B" w:rsidRPr="00702AEE" w14:paraId="533C6947" w14:textId="77777777" w:rsidTr="007D148A">
        <w:trPr>
          <w:trHeight w:val="824"/>
        </w:trPr>
        <w:tc>
          <w:tcPr>
            <w:tcW w:w="22250" w:type="dxa"/>
            <w:shd w:val="clear" w:color="auto" w:fill="000000" w:themeFill="text1"/>
          </w:tcPr>
          <w:p w14:paraId="56BB2A53" w14:textId="77777777" w:rsidR="001B6A1B" w:rsidRPr="00702AEE" w:rsidRDefault="001B6A1B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</w:t>
            </w:r>
          </w:p>
          <w:p w14:paraId="655399B4" w14:textId="60798CBE" w:rsidR="001B6A1B" w:rsidRPr="00702AEE" w:rsidRDefault="001B6A1B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Inception_V3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22250" w:type="dxa"/>
        <w:tblLook w:val="04A0" w:firstRow="1" w:lastRow="0" w:firstColumn="1" w:lastColumn="0" w:noHBand="0" w:noVBand="1"/>
      </w:tblPr>
      <w:tblGrid>
        <w:gridCol w:w="1985"/>
        <w:gridCol w:w="2114"/>
        <w:gridCol w:w="967"/>
        <w:gridCol w:w="1464"/>
        <w:gridCol w:w="2112"/>
        <w:gridCol w:w="1637"/>
        <w:gridCol w:w="1772"/>
        <w:gridCol w:w="1352"/>
        <w:gridCol w:w="1982"/>
        <w:gridCol w:w="2288"/>
        <w:gridCol w:w="2288"/>
        <w:gridCol w:w="2289"/>
      </w:tblGrid>
      <w:tr w:rsidR="00C14264" w:rsidRPr="00702AEE" w14:paraId="4732BF3F" w14:textId="77777777" w:rsidTr="000E682C">
        <w:trPr>
          <w:trHeight w:val="703"/>
        </w:trPr>
        <w:tc>
          <w:tcPr>
            <w:tcW w:w="1985" w:type="dxa"/>
            <w:shd w:val="clear" w:color="auto" w:fill="000000" w:themeFill="text1"/>
          </w:tcPr>
          <w:p w14:paraId="4F9FAF4B" w14:textId="77777777" w:rsidR="0004024D" w:rsidRPr="00702AEE" w:rsidRDefault="0004024D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2114" w:type="dxa"/>
            <w:shd w:val="clear" w:color="auto" w:fill="000000" w:themeFill="text1"/>
          </w:tcPr>
          <w:p w14:paraId="3C14BCAB" w14:textId="77777777" w:rsidR="0004024D" w:rsidRPr="00702AEE" w:rsidRDefault="0004024D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accuracy</w:t>
            </w:r>
          </w:p>
        </w:tc>
        <w:tc>
          <w:tcPr>
            <w:tcW w:w="967" w:type="dxa"/>
            <w:shd w:val="clear" w:color="auto" w:fill="000000" w:themeFill="text1"/>
          </w:tcPr>
          <w:p w14:paraId="7F91FB2B" w14:textId="7E10A45F" w:rsidR="0004024D" w:rsidRPr="00702AEE" w:rsidRDefault="0004024D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loss</w:t>
            </w:r>
          </w:p>
        </w:tc>
        <w:tc>
          <w:tcPr>
            <w:tcW w:w="1464" w:type="dxa"/>
            <w:shd w:val="clear" w:color="auto" w:fill="000000" w:themeFill="text1"/>
          </w:tcPr>
          <w:p w14:paraId="1E5D8E2B" w14:textId="341539FF" w:rsidR="0004024D" w:rsidRPr="00702AEE" w:rsidRDefault="0004024D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sensitivity</w:t>
            </w:r>
          </w:p>
        </w:tc>
        <w:tc>
          <w:tcPr>
            <w:tcW w:w="2112" w:type="dxa"/>
            <w:shd w:val="clear" w:color="auto" w:fill="000000" w:themeFill="text1"/>
          </w:tcPr>
          <w:p w14:paraId="0296BF98" w14:textId="4EAD83A1" w:rsidR="0004024D" w:rsidRPr="00702AEE" w:rsidRDefault="0004024D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specificity</w:t>
            </w:r>
          </w:p>
        </w:tc>
        <w:tc>
          <w:tcPr>
            <w:tcW w:w="1637" w:type="dxa"/>
            <w:shd w:val="clear" w:color="auto" w:fill="000000" w:themeFill="text1"/>
          </w:tcPr>
          <w:p w14:paraId="6C40EB08" w14:textId="77777777" w:rsidR="0004024D" w:rsidRPr="00702AEE" w:rsidRDefault="0004024D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Confusion matrix</w:t>
            </w:r>
          </w:p>
        </w:tc>
        <w:tc>
          <w:tcPr>
            <w:tcW w:w="11971" w:type="dxa"/>
            <w:gridSpan w:val="6"/>
            <w:shd w:val="clear" w:color="auto" w:fill="000000" w:themeFill="text1"/>
          </w:tcPr>
          <w:p w14:paraId="11857052" w14:textId="77777777" w:rsidR="0004024D" w:rsidRPr="00702AEE" w:rsidRDefault="0004024D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C14264" w:rsidRPr="00702AEE" w14:paraId="71400DC3" w14:textId="77777777" w:rsidTr="000E682C">
        <w:trPr>
          <w:trHeight w:val="2546"/>
        </w:trPr>
        <w:tc>
          <w:tcPr>
            <w:tcW w:w="1985" w:type="dxa"/>
            <w:shd w:val="clear" w:color="auto" w:fill="D6ECFF" w:themeFill="background2"/>
          </w:tcPr>
          <w:p w14:paraId="2DAF0429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24F6F0D5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47463319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00DFBC57" w14:textId="457F04CE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1</w:t>
            </w:r>
          </w:p>
        </w:tc>
        <w:tc>
          <w:tcPr>
            <w:tcW w:w="2114" w:type="dxa"/>
          </w:tcPr>
          <w:p w14:paraId="45CEF763" w14:textId="7777777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77149B3A" w14:textId="7777777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D500147" w14:textId="7777777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</w:t>
            </w:r>
          </w:p>
          <w:p w14:paraId="1E938EE4" w14:textId="7103B48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85%</w:t>
            </w:r>
          </w:p>
          <w:p w14:paraId="22491107" w14:textId="1DDD8E15" w:rsidR="0004024D" w:rsidRPr="00FA1C33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81EEE97" w14:textId="77777777" w:rsidR="0004024D" w:rsidRPr="00845BF3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67" w:type="dxa"/>
          </w:tcPr>
          <w:p w14:paraId="104C872A" w14:textId="77777777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680A57B" w14:textId="77777777" w:rsidR="0004024D" w:rsidRPr="00D957BD" w:rsidRDefault="0004024D" w:rsidP="000402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3756F0E" w14:textId="77777777" w:rsidR="00A63ECE" w:rsidRDefault="00A63ECE" w:rsidP="000402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4B80878" w14:textId="28A600B2" w:rsidR="0004024D" w:rsidRPr="00D957BD" w:rsidRDefault="0004024D" w:rsidP="000402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0.384</w:t>
            </w:r>
          </w:p>
        </w:tc>
        <w:tc>
          <w:tcPr>
            <w:tcW w:w="1464" w:type="dxa"/>
          </w:tcPr>
          <w:p w14:paraId="66FF8184" w14:textId="77777777" w:rsidR="0004024D" w:rsidRPr="00D957BD" w:rsidRDefault="0004024D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C8FED61" w14:textId="77777777" w:rsidR="0004024D" w:rsidRDefault="0004024D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A5DB285" w14:textId="77777777" w:rsidR="00A63ECE" w:rsidRDefault="00A63ECE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67EACCE" w14:textId="17F20A9E" w:rsidR="00A63ECE" w:rsidRPr="00845BF3" w:rsidRDefault="002A6AF3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A63EC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90</w:t>
            </w:r>
          </w:p>
        </w:tc>
        <w:tc>
          <w:tcPr>
            <w:tcW w:w="2112" w:type="dxa"/>
          </w:tcPr>
          <w:p w14:paraId="05B41347" w14:textId="0557705F" w:rsidR="0004024D" w:rsidRPr="00FA1C33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7D68396" w14:textId="77777777" w:rsidR="0004024D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790D8CE" w14:textId="77777777" w:rsidR="00444A32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85442B0" w14:textId="3D262B45" w:rsidR="00444A32" w:rsidRPr="00D957BD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0.8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1637" w:type="dxa"/>
          </w:tcPr>
          <w:p w14:paraId="038F471D" w14:textId="77777777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2AA7C99A" w14:textId="77777777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3AF86D5B" w14:textId="4F610033" w:rsidR="0004024D" w:rsidRPr="00D957BD" w:rsidRDefault="0004024D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[[80 20]</w:t>
            </w:r>
          </w:p>
          <w:p w14:paraId="67880317" w14:textId="57517513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86B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[10 90]]</w:t>
            </w:r>
          </w:p>
          <w:p w14:paraId="588BB25D" w14:textId="67EB6AAF" w:rsidR="0004024D" w:rsidRPr="00D957BD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971" w:type="dxa"/>
            <w:gridSpan w:val="6"/>
          </w:tcPr>
          <w:p w14:paraId="31FAA62A" w14:textId="40B8541D" w:rsidR="0004024D" w:rsidRPr="00384485" w:rsidRDefault="0004024D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precision    recall   f1-score   support</w:t>
            </w:r>
          </w:p>
          <w:p w14:paraId="77C55A11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691D42F2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0       0.89      0.80      0.84       100</w:t>
            </w:r>
          </w:p>
          <w:p w14:paraId="229E3906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1       0.82      0.90      0.86       100</w:t>
            </w:r>
          </w:p>
          <w:p w14:paraId="2AFE5F5E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B9D57DC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0.85       200</w:t>
            </w:r>
          </w:p>
          <w:p w14:paraId="5E409465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0.85      0.85      0.85       200</w:t>
            </w:r>
          </w:p>
          <w:p w14:paraId="6E89E219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0.85      0.85      0.85       200</w:t>
            </w:r>
          </w:p>
          <w:p w14:paraId="02468D1B" w14:textId="3AB3B924" w:rsidR="0004024D" w:rsidRPr="00384485" w:rsidRDefault="0004024D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152CC2F6" w14:textId="2560E05A" w:rsidR="0004024D" w:rsidRPr="00384485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4024D" w:rsidRPr="00702AEE" w14:paraId="1AEF1A07" w14:textId="77777777" w:rsidTr="000E682C">
        <w:trPr>
          <w:trHeight w:val="703"/>
        </w:trPr>
        <w:tc>
          <w:tcPr>
            <w:tcW w:w="1985" w:type="dxa"/>
            <w:shd w:val="clear" w:color="auto" w:fill="D6ECFF" w:themeFill="background2"/>
          </w:tcPr>
          <w:p w14:paraId="4906E607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120F8319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415CED19" w14:textId="58C7C6D6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2 </w:t>
            </w:r>
          </w:p>
        </w:tc>
        <w:tc>
          <w:tcPr>
            <w:tcW w:w="2114" w:type="dxa"/>
          </w:tcPr>
          <w:p w14:paraId="6BE86A4B" w14:textId="7777777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FFE23F4" w14:textId="7777777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448E1359" w14:textId="5CFDF62C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85%</w:t>
            </w:r>
          </w:p>
          <w:p w14:paraId="25914999" w14:textId="19891EF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67" w:type="dxa"/>
          </w:tcPr>
          <w:p w14:paraId="0AA442BA" w14:textId="77777777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41EF2FA" w14:textId="77777777" w:rsidR="0004024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125C5723" w14:textId="77777777" w:rsidR="0004024D" w:rsidRPr="00845BF3" w:rsidRDefault="0004024D" w:rsidP="000402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0.354</w:t>
            </w:r>
          </w:p>
          <w:p w14:paraId="6C48FAE1" w14:textId="29E57DFC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464" w:type="dxa"/>
          </w:tcPr>
          <w:p w14:paraId="597FF074" w14:textId="77777777" w:rsidR="0004024D" w:rsidRDefault="0004024D" w:rsidP="00C142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03C382F" w14:textId="77777777" w:rsidR="00A63ECE" w:rsidRDefault="00A63ECE" w:rsidP="00C142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318D941" w14:textId="53FF86CD" w:rsidR="00A63ECE" w:rsidRPr="00FA1C33" w:rsidRDefault="00A63ECE" w:rsidP="00C142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0.8</w:t>
            </w:r>
            <w:r w:rsidR="002A6A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2112" w:type="dxa"/>
          </w:tcPr>
          <w:p w14:paraId="2C8C3BFE" w14:textId="77777777" w:rsidR="0004024D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D60B3FA" w14:textId="77777777" w:rsidR="00444A32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F4D2086" w14:textId="2A1F4132" w:rsidR="00444A32" w:rsidRPr="00D957BD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0.8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637" w:type="dxa"/>
          </w:tcPr>
          <w:p w14:paraId="5D89FC79" w14:textId="77777777" w:rsidR="0004024D" w:rsidRPr="00D957BD" w:rsidRDefault="0004024D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1468F45A" w14:textId="2B3CFB86" w:rsidR="0004024D" w:rsidRPr="00D957BD" w:rsidRDefault="0004024D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[[82 18]</w:t>
            </w:r>
          </w:p>
          <w:p w14:paraId="1972E57B" w14:textId="488ED98E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86B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[12 88]]</w:t>
            </w:r>
          </w:p>
          <w:p w14:paraId="4ECE7868" w14:textId="67DA6FC8" w:rsidR="0004024D" w:rsidRPr="00D957BD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971" w:type="dxa"/>
            <w:gridSpan w:val="6"/>
          </w:tcPr>
          <w:p w14:paraId="7D31CDA1" w14:textId="17248239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7AAA9335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CDE53A8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0       0.87      0.82      0.85       100</w:t>
            </w:r>
          </w:p>
          <w:p w14:paraId="783C5A86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1       0.83      0.88      0.85       100</w:t>
            </w:r>
          </w:p>
          <w:p w14:paraId="3E69C8AE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B449ABE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0.85       200</w:t>
            </w:r>
          </w:p>
          <w:p w14:paraId="11F15B92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0.85      0.85      0.85       200</w:t>
            </w:r>
          </w:p>
          <w:p w14:paraId="73529CEB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0.85      0.85      0.85       200</w:t>
            </w:r>
          </w:p>
          <w:p w14:paraId="0C6BB443" w14:textId="77777777" w:rsidR="0004024D" w:rsidRPr="00384485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4024D" w:rsidRPr="00702AEE" w14:paraId="364F9A74" w14:textId="77777777" w:rsidTr="000E682C">
        <w:trPr>
          <w:trHeight w:val="703"/>
        </w:trPr>
        <w:tc>
          <w:tcPr>
            <w:tcW w:w="1985" w:type="dxa"/>
            <w:shd w:val="clear" w:color="auto" w:fill="D6ECFF" w:themeFill="background2"/>
          </w:tcPr>
          <w:p w14:paraId="34412F0A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59E3F486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61C62E0C" w14:textId="5D59E364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3 </w:t>
            </w:r>
          </w:p>
        </w:tc>
        <w:tc>
          <w:tcPr>
            <w:tcW w:w="2114" w:type="dxa"/>
          </w:tcPr>
          <w:p w14:paraId="0605F250" w14:textId="7777777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</w:p>
          <w:p w14:paraId="4BEA16A5" w14:textId="7777777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3869799" w14:textId="71C56B5B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85.5%</w:t>
            </w:r>
          </w:p>
        </w:tc>
        <w:tc>
          <w:tcPr>
            <w:tcW w:w="967" w:type="dxa"/>
          </w:tcPr>
          <w:p w14:paraId="1A36820E" w14:textId="77777777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E75AB3D" w14:textId="77777777" w:rsidR="0004024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2A6286E" w14:textId="433711AF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0.325</w:t>
            </w:r>
          </w:p>
        </w:tc>
        <w:tc>
          <w:tcPr>
            <w:tcW w:w="1464" w:type="dxa"/>
          </w:tcPr>
          <w:p w14:paraId="3B27C614" w14:textId="77777777" w:rsidR="0004024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FE7B138" w14:textId="77777777" w:rsidR="00A63ECE" w:rsidRDefault="00A63ECE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CF65EF8" w14:textId="42E6124A" w:rsidR="00A63ECE" w:rsidRPr="00FA1C33" w:rsidRDefault="00444A32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2A6A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90</w:t>
            </w:r>
          </w:p>
        </w:tc>
        <w:tc>
          <w:tcPr>
            <w:tcW w:w="2112" w:type="dxa"/>
          </w:tcPr>
          <w:p w14:paraId="3962D46E" w14:textId="77777777" w:rsidR="0004024D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E20FB13" w14:textId="77777777" w:rsidR="00444A32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D16913A" w14:textId="186D170B" w:rsidR="00444A32" w:rsidRPr="00D957BD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0.8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637" w:type="dxa"/>
          </w:tcPr>
          <w:p w14:paraId="1003E98E" w14:textId="77777777" w:rsidR="0004024D" w:rsidRPr="00D957BD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AE6588E" w14:textId="73188DC6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86B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[[81 19]</w:t>
            </w:r>
          </w:p>
          <w:p w14:paraId="51E018AD" w14:textId="0123B38C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86B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[10 90]]</w:t>
            </w:r>
          </w:p>
          <w:p w14:paraId="4DE305E4" w14:textId="77777777" w:rsidR="0004024D" w:rsidRPr="00D957BD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971" w:type="dxa"/>
            <w:gridSpan w:val="6"/>
          </w:tcPr>
          <w:p w14:paraId="6EE99256" w14:textId="39A5D216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119FD2EC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3B6B6DF1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0       0.89      0.81      0.85       100</w:t>
            </w:r>
          </w:p>
          <w:p w14:paraId="236597F6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1       0.83      0.90      0.86       100</w:t>
            </w:r>
          </w:p>
          <w:p w14:paraId="0B8370F1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4C908659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0.85       200</w:t>
            </w:r>
          </w:p>
          <w:p w14:paraId="5F7ED208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0.86      0.85      0.85       200</w:t>
            </w:r>
          </w:p>
          <w:p w14:paraId="1F4C649C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0.86      0.85      0.85       200</w:t>
            </w:r>
          </w:p>
          <w:p w14:paraId="49254833" w14:textId="77777777" w:rsidR="0004024D" w:rsidRPr="00384485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4024D" w:rsidRPr="00702AEE" w14:paraId="7F1EEB77" w14:textId="77777777" w:rsidTr="000E682C">
        <w:trPr>
          <w:trHeight w:val="738"/>
        </w:trPr>
        <w:tc>
          <w:tcPr>
            <w:tcW w:w="1985" w:type="dxa"/>
            <w:shd w:val="clear" w:color="auto" w:fill="D6ECFF" w:themeFill="background2"/>
          </w:tcPr>
          <w:p w14:paraId="1BCAB489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2D15219C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6E52A63" w14:textId="60DA22CF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4 </w:t>
            </w:r>
          </w:p>
        </w:tc>
        <w:tc>
          <w:tcPr>
            <w:tcW w:w="2114" w:type="dxa"/>
          </w:tcPr>
          <w:p w14:paraId="4437758A" w14:textId="77777777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0D1A1674" w14:textId="77777777" w:rsidR="0004024D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78FA6730" w14:textId="11BD78A1" w:rsidR="0004024D" w:rsidRPr="00845BF3" w:rsidRDefault="0004024D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84%</w:t>
            </w:r>
          </w:p>
          <w:p w14:paraId="4097CE10" w14:textId="39558DF4" w:rsidR="0004024D" w:rsidRPr="00845BF3" w:rsidRDefault="0004024D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AC91B33" w14:textId="77777777" w:rsidR="0004024D" w:rsidRPr="00845BF3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67" w:type="dxa"/>
          </w:tcPr>
          <w:p w14:paraId="1B8E67C1" w14:textId="77777777" w:rsidR="0004024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57F4B79" w14:textId="77777777" w:rsidR="0004024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13639BC" w14:textId="5B5998CE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0.373</w:t>
            </w:r>
          </w:p>
        </w:tc>
        <w:tc>
          <w:tcPr>
            <w:tcW w:w="1464" w:type="dxa"/>
          </w:tcPr>
          <w:p w14:paraId="22EA79BA" w14:textId="77777777" w:rsidR="0004024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4EB23C00" w14:textId="77777777" w:rsidR="00444A32" w:rsidRDefault="00444A32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0394C71" w14:textId="53781DD2" w:rsidR="00444A32" w:rsidRPr="00D957BD" w:rsidRDefault="00444A32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2A6A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95</w:t>
            </w:r>
          </w:p>
        </w:tc>
        <w:tc>
          <w:tcPr>
            <w:tcW w:w="2112" w:type="dxa"/>
          </w:tcPr>
          <w:p w14:paraId="60C1CE86" w14:textId="77777777" w:rsidR="0004024D" w:rsidRDefault="0004024D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B2CF727" w14:textId="77777777" w:rsidR="00444A32" w:rsidRDefault="00444A3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DA673E8" w14:textId="1BB0E0B7" w:rsidR="00444A32" w:rsidRPr="00D957BD" w:rsidRDefault="00444A3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73</w:t>
            </w:r>
          </w:p>
        </w:tc>
        <w:tc>
          <w:tcPr>
            <w:tcW w:w="1637" w:type="dxa"/>
          </w:tcPr>
          <w:p w14:paraId="379D5C19" w14:textId="77777777" w:rsidR="0004024D" w:rsidRPr="00D957BD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41400D5" w14:textId="436C9503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86B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[[73 27]</w:t>
            </w:r>
          </w:p>
          <w:p w14:paraId="5E70B93A" w14:textId="51ABB5DC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86B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[ 5 95]]</w:t>
            </w:r>
          </w:p>
          <w:p w14:paraId="617CFBAF" w14:textId="77777777" w:rsidR="0004024D" w:rsidRPr="00D957BD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971" w:type="dxa"/>
            <w:gridSpan w:val="6"/>
          </w:tcPr>
          <w:p w14:paraId="5845F83A" w14:textId="33EF029A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0F50B93E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6DF2FC7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0       0.94      0.73      0.82       100</w:t>
            </w:r>
          </w:p>
          <w:p w14:paraId="5B38BE3B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1       0.78      0.95      0.86       100</w:t>
            </w:r>
          </w:p>
          <w:p w14:paraId="2AE6CE94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38FC1E1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0.84       200</w:t>
            </w:r>
          </w:p>
          <w:p w14:paraId="6D0DC4D4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0.86      0.84      0.84       200</w:t>
            </w:r>
          </w:p>
          <w:p w14:paraId="4444EF07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0.86      0.84      0.84       200</w:t>
            </w:r>
          </w:p>
          <w:p w14:paraId="18548FD7" w14:textId="77777777" w:rsidR="0004024D" w:rsidRPr="00384485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4024D" w:rsidRPr="00702AEE" w14:paraId="4E20B7CD" w14:textId="77777777" w:rsidTr="000E682C">
        <w:trPr>
          <w:trHeight w:val="703"/>
        </w:trPr>
        <w:tc>
          <w:tcPr>
            <w:tcW w:w="1985" w:type="dxa"/>
            <w:shd w:val="clear" w:color="auto" w:fill="D6ECFF" w:themeFill="background2"/>
          </w:tcPr>
          <w:p w14:paraId="7550F9F1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72899E57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3B81C052" w14:textId="77777777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03C358E" w14:textId="79CABD19" w:rsidR="0004024D" w:rsidRPr="00473AE9" w:rsidRDefault="0004024D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5</w:t>
            </w:r>
          </w:p>
        </w:tc>
        <w:tc>
          <w:tcPr>
            <w:tcW w:w="2114" w:type="dxa"/>
          </w:tcPr>
          <w:p w14:paraId="5FFAEF44" w14:textId="77777777" w:rsidR="0004024D" w:rsidRPr="00845BF3" w:rsidRDefault="0004024D" w:rsidP="001B6A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42BB7DCA" w14:textId="77777777" w:rsidR="0004024D" w:rsidRDefault="0004024D" w:rsidP="001B6A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</w:p>
          <w:p w14:paraId="3F113E20" w14:textId="77777777" w:rsidR="0004024D" w:rsidRDefault="0004024D" w:rsidP="001B6A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0747EC79" w14:textId="67D44F5E" w:rsidR="0004024D" w:rsidRPr="001B6A1B" w:rsidRDefault="0004024D" w:rsidP="001B6A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</w:t>
            </w:r>
            <w:r w:rsidRPr="001B6A1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</w:t>
            </w:r>
            <w:r w:rsidRPr="001B6A1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17C69F21" w14:textId="77777777" w:rsidR="0004024D" w:rsidRPr="00845BF3" w:rsidRDefault="0004024D" w:rsidP="001B6A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967" w:type="dxa"/>
          </w:tcPr>
          <w:p w14:paraId="47ACC3FA" w14:textId="77777777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30BB17E" w14:textId="77777777" w:rsidR="0004024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36CF481" w14:textId="77777777" w:rsidR="0004024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FD8147C" w14:textId="5FBB670B" w:rsidR="0004024D" w:rsidRPr="00D957BD" w:rsidRDefault="0004024D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0.356</w:t>
            </w:r>
          </w:p>
        </w:tc>
        <w:tc>
          <w:tcPr>
            <w:tcW w:w="1464" w:type="dxa"/>
          </w:tcPr>
          <w:p w14:paraId="1F131B3D" w14:textId="77777777" w:rsidR="0004024D" w:rsidRDefault="0004024D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6B6C3D5" w14:textId="77777777" w:rsidR="00444A32" w:rsidRDefault="00444A3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2BEC2FB" w14:textId="77777777" w:rsidR="00444A32" w:rsidRDefault="00444A3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223509A" w14:textId="2876C80A" w:rsidR="00444A32" w:rsidRPr="00845BF3" w:rsidRDefault="00444A3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2A6A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89</w:t>
            </w:r>
          </w:p>
        </w:tc>
        <w:tc>
          <w:tcPr>
            <w:tcW w:w="2112" w:type="dxa"/>
          </w:tcPr>
          <w:p w14:paraId="6DCA3F80" w14:textId="77777777" w:rsidR="0004024D" w:rsidRDefault="0004024D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2B8AF9A" w14:textId="77777777" w:rsidR="00444A32" w:rsidRDefault="00444A3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A106265" w14:textId="77777777" w:rsidR="00444A32" w:rsidRDefault="00444A3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1F910C4" w14:textId="0E0FF71D" w:rsidR="00444A32" w:rsidRPr="00D957BD" w:rsidRDefault="00444A3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2A6A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79</w:t>
            </w:r>
          </w:p>
        </w:tc>
        <w:tc>
          <w:tcPr>
            <w:tcW w:w="1637" w:type="dxa"/>
          </w:tcPr>
          <w:p w14:paraId="5ADF7FBA" w14:textId="77777777" w:rsidR="0004024D" w:rsidRPr="00D957BD" w:rsidRDefault="0004024D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EBCF792" w14:textId="77777777" w:rsidR="00444A32" w:rsidRDefault="00444A32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A3547B2" w14:textId="057759CE" w:rsidR="0004024D" w:rsidRPr="00D957BD" w:rsidRDefault="0004024D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[[79 21]</w:t>
            </w:r>
          </w:p>
          <w:p w14:paraId="790C5698" w14:textId="3A4D962F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86B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[11 89]]</w:t>
            </w:r>
          </w:p>
          <w:p w14:paraId="30C256DA" w14:textId="69630ABD" w:rsidR="0004024D" w:rsidRPr="00D957BD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971" w:type="dxa"/>
            <w:gridSpan w:val="6"/>
          </w:tcPr>
          <w:p w14:paraId="6BAC96D3" w14:textId="047A67DA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57231CC7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913EF82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0       0.88      0.79      0.83       100</w:t>
            </w:r>
          </w:p>
          <w:p w14:paraId="0CD839AD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1       0.81      0.89      0.85       100</w:t>
            </w:r>
          </w:p>
          <w:p w14:paraId="5E29679B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5788344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0.84       200</w:t>
            </w:r>
          </w:p>
          <w:p w14:paraId="2B50BF5D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0.84      0.84      0.84       200</w:t>
            </w:r>
          </w:p>
          <w:p w14:paraId="53CA2FC5" w14:textId="77777777" w:rsidR="0004024D" w:rsidRPr="00886B8A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0.84      0.84      0.84       200</w:t>
            </w:r>
          </w:p>
          <w:p w14:paraId="18108DE8" w14:textId="77777777" w:rsidR="0004024D" w:rsidRPr="00384485" w:rsidRDefault="0004024D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E682C" w:rsidRPr="00702AEE" w14:paraId="6284AA7F" w14:textId="77777777" w:rsidTr="00C82A5E">
        <w:trPr>
          <w:trHeight w:val="1486"/>
        </w:trPr>
        <w:tc>
          <w:tcPr>
            <w:tcW w:w="1985" w:type="dxa"/>
            <w:shd w:val="clear" w:color="auto" w:fill="D6ECFF" w:themeFill="background2"/>
          </w:tcPr>
          <w:p w14:paraId="548A8FCD" w14:textId="77777777" w:rsidR="000E682C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583807FE" w14:textId="62BB8589" w:rsidR="000E682C" w:rsidRPr="00473AE9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2114" w:type="dxa"/>
          </w:tcPr>
          <w:p w14:paraId="12D1CA1F" w14:textId="77777777" w:rsidR="000E682C" w:rsidRPr="00845BF3" w:rsidRDefault="000E682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632064AB" w14:textId="77777777" w:rsidR="000E682C" w:rsidRPr="00845BF3" w:rsidRDefault="000E682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92A076C" w14:textId="14144B08" w:rsidR="000E682C" w:rsidRPr="00845BF3" w:rsidRDefault="000E682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0.60</w:t>
            </w:r>
          </w:p>
          <w:p w14:paraId="64D3B273" w14:textId="6C6B8B4E" w:rsidR="000E682C" w:rsidRPr="00845BF3" w:rsidRDefault="000E682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543" w:type="dxa"/>
            <w:gridSpan w:val="3"/>
            <w:shd w:val="clear" w:color="auto" w:fill="D6ECFF" w:themeFill="background2"/>
          </w:tcPr>
          <w:p w14:paraId="5855510A" w14:textId="77777777" w:rsidR="000E682C" w:rsidRPr="00473AE9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DFF865C" w14:textId="7BD4C452" w:rsidR="000E682C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Average loss</w:t>
            </w:r>
          </w:p>
          <w:p w14:paraId="2871BFEB" w14:textId="3ADD86E8" w:rsidR="000E682C" w:rsidRPr="00473AE9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(accuracy)</w:t>
            </w:r>
          </w:p>
        </w:tc>
        <w:tc>
          <w:tcPr>
            <w:tcW w:w="1637" w:type="dxa"/>
          </w:tcPr>
          <w:p w14:paraId="314B24FF" w14:textId="77777777" w:rsidR="000E682C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2EF03FCB" w14:textId="77777777" w:rsidR="000E682C" w:rsidRDefault="000E682C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AD29F8E" w14:textId="1F12E19E" w:rsidR="000E682C" w:rsidRPr="008C4335" w:rsidRDefault="000E682C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Pr="008C433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0.359</w:t>
            </w:r>
          </w:p>
          <w:p w14:paraId="2EDC618E" w14:textId="2AD7187D" w:rsidR="000E682C" w:rsidRPr="00702AEE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D6ECFF" w:themeFill="background2"/>
          </w:tcPr>
          <w:p w14:paraId="1E029F8B" w14:textId="77777777" w:rsidR="000E682C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65AF5EC0" w14:textId="77777777" w:rsidR="000E682C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4B298AAE" w14:textId="13D2E1FD" w:rsidR="000E682C" w:rsidRPr="00702AEE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</w:p>
        </w:tc>
        <w:tc>
          <w:tcPr>
            <w:tcW w:w="1352" w:type="dxa"/>
          </w:tcPr>
          <w:p w14:paraId="2A387728" w14:textId="77777777" w:rsidR="000E682C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5C031761" w14:textId="77777777" w:rsidR="000E682C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13BA1160" w14:textId="3EB039C9" w:rsidR="000E682C" w:rsidRPr="003E2984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</w:t>
            </w:r>
            <w:r w:rsidRPr="003E2984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2.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73</w:t>
            </w:r>
            <w:r w:rsidRPr="003E2984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982" w:type="dxa"/>
            <w:shd w:val="clear" w:color="auto" w:fill="D6ECFF" w:themeFill="background2"/>
          </w:tcPr>
          <w:p w14:paraId="0CD145A2" w14:textId="77777777" w:rsidR="000E682C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441FDA1" w14:textId="446FB721" w:rsidR="000E682C" w:rsidRDefault="000E682C" w:rsidP="007A5582">
            <w:pPr>
              <w:shd w:val="clear" w:color="auto" w:fill="D6ECFF" w:themeFill="background2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64395362" w14:textId="61354918" w:rsidR="000E682C" w:rsidRPr="00702AEE" w:rsidRDefault="000E682C" w:rsidP="007A5582">
            <w:pPr>
              <w:shd w:val="clear" w:color="auto" w:fill="D6ECFF" w:themeFill="background2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</w:p>
        </w:tc>
        <w:tc>
          <w:tcPr>
            <w:tcW w:w="2288" w:type="dxa"/>
          </w:tcPr>
          <w:p w14:paraId="1666A277" w14:textId="77777777" w:rsidR="000E682C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</w:p>
          <w:p w14:paraId="3753CECA" w14:textId="77777777" w:rsidR="000E682C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66DA2360" w14:textId="7A7360C1" w:rsidR="000E682C" w:rsidRDefault="000E682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 w:rsidRPr="00F31B5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90.4</w:t>
            </w:r>
            <w:r w:rsidRPr="003E2984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(+-2.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73</w:t>
            </w:r>
            <w:r w:rsidRPr="003E2984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%</w:t>
            </w:r>
          </w:p>
        </w:tc>
        <w:tc>
          <w:tcPr>
            <w:tcW w:w="2288" w:type="dxa"/>
            <w:shd w:val="clear" w:color="auto" w:fill="D6ECFF" w:themeFill="background2"/>
          </w:tcPr>
          <w:p w14:paraId="67530BEA" w14:textId="77777777" w:rsidR="000E682C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7FCF575" w14:textId="77777777" w:rsidR="00C82A5E" w:rsidRDefault="00C82A5E" w:rsidP="00C82A5E">
            <w:pPr>
              <w:shd w:val="clear" w:color="auto" w:fill="D6ECFF" w:themeFill="background2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312B57F5" w14:textId="2E316336" w:rsidR="00C82A5E" w:rsidRDefault="00C82A5E" w:rsidP="00C82A5E">
            <w:pPr>
              <w:shd w:val="clear" w:color="auto" w:fill="D6ECFF" w:themeFill="background2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precision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289" w:type="dxa"/>
          </w:tcPr>
          <w:p w14:paraId="7CD9822D" w14:textId="77777777" w:rsidR="000E682C" w:rsidRDefault="000E682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9402B2C" w14:textId="77777777" w:rsidR="00F6731F" w:rsidRDefault="00F6731F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7974D7D" w14:textId="3D960A37" w:rsidR="00F6731F" w:rsidRPr="003E2984" w:rsidRDefault="00F6731F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81.4(+-2.12) %</w:t>
            </w:r>
          </w:p>
        </w:tc>
      </w:tr>
      <w:tr w:rsidR="000E682C" w:rsidRPr="00702AEE" w14:paraId="40CB40D1" w14:textId="77777777" w:rsidTr="00C82A5E">
        <w:trPr>
          <w:trHeight w:val="1213"/>
        </w:trPr>
        <w:tc>
          <w:tcPr>
            <w:tcW w:w="1985" w:type="dxa"/>
            <w:shd w:val="clear" w:color="auto" w:fill="D6ECFF" w:themeFill="background2"/>
          </w:tcPr>
          <w:p w14:paraId="4ED101C1" w14:textId="77777777" w:rsidR="000E682C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Over all performance</w:t>
            </w:r>
          </w:p>
          <w:p w14:paraId="168DAE2B" w14:textId="433D2CFE" w:rsidR="000E682C" w:rsidRPr="00473AE9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2114" w:type="dxa"/>
          </w:tcPr>
          <w:p w14:paraId="76E3CFC9" w14:textId="77777777" w:rsidR="000E682C" w:rsidRDefault="000E682C" w:rsidP="000E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FBBFA24" w14:textId="1525FDC7" w:rsidR="000E682C" w:rsidRPr="00845BF3" w:rsidRDefault="000E682C" w:rsidP="000E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.7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(+- 0.60)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%</w:t>
            </w:r>
          </w:p>
          <w:p w14:paraId="6C081F4A" w14:textId="77777777" w:rsidR="000E682C" w:rsidRPr="00845BF3" w:rsidRDefault="000E682C" w:rsidP="000E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4543" w:type="dxa"/>
            <w:gridSpan w:val="3"/>
            <w:shd w:val="clear" w:color="auto" w:fill="D6ECFF" w:themeFill="background2"/>
          </w:tcPr>
          <w:p w14:paraId="0955807C" w14:textId="77777777" w:rsidR="000E682C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06FE8F0" w14:textId="19E6F214" w:rsidR="000E682C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  <w:p w14:paraId="0EA55B10" w14:textId="6FAD37FF" w:rsidR="000E682C" w:rsidRPr="00473AE9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(accuracy)</w:t>
            </w:r>
          </w:p>
        </w:tc>
        <w:tc>
          <w:tcPr>
            <w:tcW w:w="1637" w:type="dxa"/>
          </w:tcPr>
          <w:p w14:paraId="51D8A857" w14:textId="77777777" w:rsidR="000E682C" w:rsidRDefault="000E682C" w:rsidP="000E682C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78A32DFB" w14:textId="070E78F4" w:rsidR="000E682C" w:rsidRPr="00384485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0.708</w:t>
            </w:r>
          </w:p>
        </w:tc>
        <w:tc>
          <w:tcPr>
            <w:tcW w:w="1772" w:type="dxa"/>
            <w:shd w:val="clear" w:color="auto" w:fill="D6ECFF" w:themeFill="background2"/>
          </w:tcPr>
          <w:p w14:paraId="2319EFFF" w14:textId="77777777" w:rsidR="000E682C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71CB30DE" w14:textId="3518CC66" w:rsidR="000E682C" w:rsidRPr="00702AEE" w:rsidRDefault="000E682C" w:rsidP="000E682C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352" w:type="dxa"/>
          </w:tcPr>
          <w:p w14:paraId="6D985ED2" w14:textId="77777777" w:rsidR="000E682C" w:rsidRDefault="000E682C" w:rsidP="000E682C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1B1EA7BE" w14:textId="1BC8B366" w:rsidR="000E682C" w:rsidRPr="00F31B5B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F31B5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3.53  </w:t>
            </w:r>
          </w:p>
        </w:tc>
        <w:tc>
          <w:tcPr>
            <w:tcW w:w="1982" w:type="dxa"/>
            <w:shd w:val="clear" w:color="auto" w:fill="D6ECFF" w:themeFill="background2"/>
          </w:tcPr>
          <w:p w14:paraId="4A48E85D" w14:textId="77777777" w:rsidR="000E682C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0215D781" w14:textId="6A07100C" w:rsidR="000E682C" w:rsidRPr="00702AEE" w:rsidRDefault="000E682C" w:rsidP="000E682C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288" w:type="dxa"/>
          </w:tcPr>
          <w:p w14:paraId="3D44C06B" w14:textId="77777777" w:rsidR="000E682C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7F7219CF" w14:textId="2302CB7A" w:rsidR="000E682C" w:rsidRDefault="000E682C" w:rsidP="000E682C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79(+-3.53) %</w:t>
            </w:r>
          </w:p>
        </w:tc>
        <w:tc>
          <w:tcPr>
            <w:tcW w:w="2288" w:type="dxa"/>
            <w:shd w:val="clear" w:color="auto" w:fill="D6ECFF" w:themeFill="background2"/>
          </w:tcPr>
          <w:p w14:paraId="11F0A19A" w14:textId="77777777" w:rsidR="00C82A5E" w:rsidRDefault="00C82A5E" w:rsidP="00C82A5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0DCFFEE4" w14:textId="268BBA51" w:rsidR="000E682C" w:rsidRPr="007A5582" w:rsidRDefault="00C82A5E" w:rsidP="00C82A5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f1score)</w:t>
            </w:r>
          </w:p>
        </w:tc>
        <w:tc>
          <w:tcPr>
            <w:tcW w:w="2289" w:type="dxa"/>
          </w:tcPr>
          <w:p w14:paraId="51A04CC7" w14:textId="77777777" w:rsidR="000E682C" w:rsidRDefault="000E682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727E6BA" w14:textId="5BB9740B" w:rsidR="000F718C" w:rsidRPr="007A5582" w:rsidRDefault="000F718C" w:rsidP="000E682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85.6(+-0.86) %</w:t>
            </w:r>
          </w:p>
        </w:tc>
      </w:tr>
    </w:tbl>
    <w:p w14:paraId="1D6E1A6B" w14:textId="77777777" w:rsidR="006138F8" w:rsidRDefault="006138F8" w:rsidP="006138F8">
      <w:pPr>
        <w:rPr>
          <w:i/>
          <w:iCs/>
          <w:sz w:val="24"/>
          <w:szCs w:val="24"/>
        </w:rPr>
      </w:pPr>
    </w:p>
    <w:p w14:paraId="19EE5C67" w14:textId="685B9749" w:rsidR="00200022" w:rsidRDefault="00200022">
      <w:pPr>
        <w:rPr>
          <w:i/>
          <w:iCs/>
          <w:sz w:val="24"/>
          <w:szCs w:val="24"/>
        </w:rPr>
      </w:pPr>
    </w:p>
    <w:p w14:paraId="1CC7AA62" w14:textId="32E0236E" w:rsidR="00200022" w:rsidRDefault="00200022">
      <w:pPr>
        <w:rPr>
          <w:i/>
          <w:iCs/>
          <w:sz w:val="24"/>
          <w:szCs w:val="24"/>
        </w:rPr>
      </w:pPr>
    </w:p>
    <w:p w14:paraId="5BBC04C8" w14:textId="571053FB" w:rsidR="00200022" w:rsidRDefault="00200022">
      <w:pPr>
        <w:rPr>
          <w:i/>
          <w:iCs/>
          <w:sz w:val="24"/>
          <w:szCs w:val="24"/>
        </w:rPr>
      </w:pPr>
    </w:p>
    <w:p w14:paraId="2872B088" w14:textId="52EB1DE8" w:rsidR="00200022" w:rsidRDefault="00200022">
      <w:pPr>
        <w:rPr>
          <w:i/>
          <w:iCs/>
          <w:sz w:val="24"/>
          <w:szCs w:val="24"/>
        </w:rPr>
      </w:pPr>
    </w:p>
    <w:p w14:paraId="20E73895" w14:textId="617263CD" w:rsidR="00200022" w:rsidRDefault="00200022">
      <w:pPr>
        <w:rPr>
          <w:i/>
          <w:iCs/>
          <w:sz w:val="24"/>
          <w:szCs w:val="24"/>
        </w:rPr>
      </w:pPr>
    </w:p>
    <w:p w14:paraId="741859B5" w14:textId="361D97DE" w:rsidR="005B053E" w:rsidRDefault="005B053E" w:rsidP="00E56FB5">
      <w:pPr>
        <w:rPr>
          <w:i/>
          <w:iCs/>
          <w:sz w:val="24"/>
          <w:szCs w:val="24"/>
        </w:rPr>
      </w:pPr>
    </w:p>
    <w:p w14:paraId="2857F1B2" w14:textId="50E00F88" w:rsidR="00382ED9" w:rsidRDefault="00382ED9" w:rsidP="00E56FB5">
      <w:pPr>
        <w:rPr>
          <w:i/>
          <w:iCs/>
          <w:sz w:val="24"/>
          <w:szCs w:val="24"/>
        </w:rPr>
      </w:pPr>
    </w:p>
    <w:p w14:paraId="2784320F" w14:textId="77777777" w:rsidR="000E682C" w:rsidRDefault="000E682C" w:rsidP="00E56FB5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22392" w:type="dxa"/>
        <w:tblLook w:val="04A0" w:firstRow="1" w:lastRow="0" w:firstColumn="1" w:lastColumn="0" w:noHBand="0" w:noVBand="1"/>
      </w:tblPr>
      <w:tblGrid>
        <w:gridCol w:w="22392"/>
      </w:tblGrid>
      <w:tr w:rsidR="00E56FB5" w:rsidRPr="00702AEE" w14:paraId="7CFFE833" w14:textId="77777777" w:rsidTr="007D148A">
        <w:trPr>
          <w:trHeight w:val="824"/>
        </w:trPr>
        <w:tc>
          <w:tcPr>
            <w:tcW w:w="22392" w:type="dxa"/>
            <w:shd w:val="clear" w:color="auto" w:fill="000000" w:themeFill="text1"/>
          </w:tcPr>
          <w:p w14:paraId="166FB27C" w14:textId="77777777" w:rsidR="00E56FB5" w:rsidRPr="00702AEE" w:rsidRDefault="00E56FB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lastRenderedPageBreak/>
              <w:t xml:space="preserve">        </w:t>
            </w:r>
          </w:p>
          <w:p w14:paraId="561EF73E" w14:textId="511A03C6" w:rsidR="00E56FB5" w:rsidRPr="00702AEE" w:rsidRDefault="00E56FB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="008C4335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>Densenet201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22392" w:type="dxa"/>
        <w:tblLook w:val="04A0" w:firstRow="1" w:lastRow="0" w:firstColumn="1" w:lastColumn="0" w:noHBand="0" w:noVBand="1"/>
      </w:tblPr>
      <w:tblGrid>
        <w:gridCol w:w="113"/>
        <w:gridCol w:w="1873"/>
        <w:gridCol w:w="113"/>
        <w:gridCol w:w="1883"/>
        <w:gridCol w:w="113"/>
        <w:gridCol w:w="893"/>
        <w:gridCol w:w="162"/>
        <w:gridCol w:w="1278"/>
        <w:gridCol w:w="152"/>
        <w:gridCol w:w="1317"/>
        <w:gridCol w:w="113"/>
        <w:gridCol w:w="1597"/>
        <w:gridCol w:w="113"/>
        <w:gridCol w:w="1772"/>
        <w:gridCol w:w="1533"/>
        <w:gridCol w:w="1981"/>
        <w:gridCol w:w="2499"/>
        <w:gridCol w:w="2500"/>
        <w:gridCol w:w="2387"/>
      </w:tblGrid>
      <w:tr w:rsidR="00C00EC8" w:rsidRPr="00702AEE" w14:paraId="486578C6" w14:textId="77777777" w:rsidTr="007D148A">
        <w:trPr>
          <w:gridBefore w:val="1"/>
          <w:wBefore w:w="113" w:type="dxa"/>
          <w:trHeight w:val="703"/>
        </w:trPr>
        <w:tc>
          <w:tcPr>
            <w:tcW w:w="1986" w:type="dxa"/>
            <w:gridSpan w:val="2"/>
            <w:shd w:val="clear" w:color="auto" w:fill="000000" w:themeFill="text1"/>
          </w:tcPr>
          <w:p w14:paraId="007BF533" w14:textId="77777777" w:rsidR="00C00EC8" w:rsidRPr="00702AEE" w:rsidRDefault="00C00EC8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1996" w:type="dxa"/>
            <w:gridSpan w:val="2"/>
            <w:shd w:val="clear" w:color="auto" w:fill="000000" w:themeFill="text1"/>
          </w:tcPr>
          <w:p w14:paraId="2E7A64FE" w14:textId="77777777" w:rsidR="00C00EC8" w:rsidRPr="00702AEE" w:rsidRDefault="00C00EC8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accuracy</w:t>
            </w:r>
          </w:p>
        </w:tc>
        <w:tc>
          <w:tcPr>
            <w:tcW w:w="1055" w:type="dxa"/>
            <w:gridSpan w:val="2"/>
            <w:shd w:val="clear" w:color="auto" w:fill="000000" w:themeFill="text1"/>
          </w:tcPr>
          <w:p w14:paraId="3CCECC51" w14:textId="77777777" w:rsidR="00C00EC8" w:rsidRPr="00702AEE" w:rsidRDefault="00C00EC8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loss</w:t>
            </w:r>
          </w:p>
        </w:tc>
        <w:tc>
          <w:tcPr>
            <w:tcW w:w="1430" w:type="dxa"/>
            <w:gridSpan w:val="2"/>
            <w:shd w:val="clear" w:color="auto" w:fill="000000" w:themeFill="text1"/>
          </w:tcPr>
          <w:p w14:paraId="64810662" w14:textId="44DEB7F7" w:rsidR="00C00EC8" w:rsidRPr="00702AEE" w:rsidRDefault="00C00EC8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sensitivity</w:t>
            </w:r>
          </w:p>
        </w:tc>
        <w:tc>
          <w:tcPr>
            <w:tcW w:w="1430" w:type="dxa"/>
            <w:gridSpan w:val="2"/>
            <w:shd w:val="clear" w:color="auto" w:fill="000000" w:themeFill="text1"/>
          </w:tcPr>
          <w:p w14:paraId="28813859" w14:textId="43104A3A" w:rsidR="00C00EC8" w:rsidRPr="00702AEE" w:rsidRDefault="00C00EC8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specificity</w:t>
            </w:r>
          </w:p>
        </w:tc>
        <w:tc>
          <w:tcPr>
            <w:tcW w:w="1710" w:type="dxa"/>
            <w:gridSpan w:val="2"/>
            <w:shd w:val="clear" w:color="auto" w:fill="000000" w:themeFill="text1"/>
          </w:tcPr>
          <w:p w14:paraId="005B65AC" w14:textId="77777777" w:rsidR="00C00EC8" w:rsidRPr="00702AEE" w:rsidRDefault="00C00EC8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Confusion matrix</w:t>
            </w:r>
          </w:p>
        </w:tc>
        <w:tc>
          <w:tcPr>
            <w:tcW w:w="12672" w:type="dxa"/>
            <w:gridSpan w:val="6"/>
            <w:shd w:val="clear" w:color="auto" w:fill="000000" w:themeFill="text1"/>
          </w:tcPr>
          <w:p w14:paraId="4D581D36" w14:textId="77777777" w:rsidR="00C00EC8" w:rsidRPr="00702AEE" w:rsidRDefault="00C00EC8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7B137A" w:rsidRPr="00702AEE" w14:paraId="7306E76C" w14:textId="77777777" w:rsidTr="007D148A">
        <w:trPr>
          <w:trHeight w:val="738"/>
        </w:trPr>
        <w:tc>
          <w:tcPr>
            <w:tcW w:w="1986" w:type="dxa"/>
            <w:gridSpan w:val="2"/>
            <w:shd w:val="clear" w:color="auto" w:fill="D6ECFF" w:themeFill="background2"/>
          </w:tcPr>
          <w:p w14:paraId="77D70D6E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102B3C6F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65BA3162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33056C3F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1</w:t>
            </w:r>
          </w:p>
        </w:tc>
        <w:tc>
          <w:tcPr>
            <w:tcW w:w="1996" w:type="dxa"/>
            <w:gridSpan w:val="2"/>
          </w:tcPr>
          <w:p w14:paraId="72167916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633036C7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BB25ED0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</w:t>
            </w:r>
          </w:p>
          <w:p w14:paraId="2EFD64B8" w14:textId="7DD612E3" w:rsidR="00C00EC8" w:rsidRPr="00384485" w:rsidRDefault="00C00EC8" w:rsidP="00E56F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89%</w:t>
            </w:r>
          </w:p>
          <w:p w14:paraId="14EC2855" w14:textId="4A0DB4D8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2D40564" w14:textId="77777777" w:rsidR="00C00EC8" w:rsidRPr="00FA1C33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ADFB63A" w14:textId="77777777" w:rsidR="00C00EC8" w:rsidRPr="00384485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06" w:type="dxa"/>
            <w:gridSpan w:val="2"/>
          </w:tcPr>
          <w:p w14:paraId="535EB44C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D2A104D" w14:textId="77777777" w:rsidR="00C00EC8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EC2CEA4" w14:textId="77777777" w:rsidR="00C00EC8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A2A044C" w14:textId="270ED309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0.314</w:t>
            </w:r>
          </w:p>
        </w:tc>
        <w:tc>
          <w:tcPr>
            <w:tcW w:w="1440" w:type="dxa"/>
            <w:gridSpan w:val="2"/>
          </w:tcPr>
          <w:p w14:paraId="3A811032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D4BFCF6" w14:textId="77777777" w:rsidR="00C00EC8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19F4E616" w14:textId="77777777" w:rsidR="00444A32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053CE9C" w14:textId="249BCBFE" w:rsidR="00444A32" w:rsidRPr="00E56FB5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95</w:t>
            </w:r>
          </w:p>
        </w:tc>
        <w:tc>
          <w:tcPr>
            <w:tcW w:w="1469" w:type="dxa"/>
            <w:gridSpan w:val="2"/>
          </w:tcPr>
          <w:p w14:paraId="1FB4B3E1" w14:textId="03827F21" w:rsidR="00C00EC8" w:rsidRPr="00FA1C33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07DF0E0" w14:textId="77777777" w:rsidR="00C00EC8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9531C46" w14:textId="77777777" w:rsidR="00444A32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2659461" w14:textId="55BD2A10" w:rsidR="00444A32" w:rsidRPr="00384485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80</w:t>
            </w:r>
          </w:p>
        </w:tc>
        <w:tc>
          <w:tcPr>
            <w:tcW w:w="1710" w:type="dxa"/>
            <w:gridSpan w:val="2"/>
          </w:tcPr>
          <w:p w14:paraId="3DFA3EAE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522D0068" w14:textId="77777777" w:rsidR="00444A32" w:rsidRDefault="00C00EC8" w:rsidP="00E56F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FDE07CC" w14:textId="23757F95" w:rsidR="00C00EC8" w:rsidRPr="00384485" w:rsidRDefault="00444A32" w:rsidP="00E56F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C00EC8"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[[82 18]</w:t>
            </w:r>
          </w:p>
          <w:p w14:paraId="03DE1752" w14:textId="77777777" w:rsidR="00C00EC8" w:rsidRPr="00E56FB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[ 4 96]]</w:t>
            </w:r>
          </w:p>
          <w:p w14:paraId="5A48E3AA" w14:textId="7A316227" w:rsidR="00C00EC8" w:rsidRPr="0038448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5EC19CCA" w14:textId="2DEF9885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recall </w:t>
            </w: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44A8C899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1A247FE8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0       0.94      0.80      0.86       100</w:t>
            </w:r>
          </w:p>
          <w:p w14:paraId="054BB775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1       0.83      0.95      0.88       100</w:t>
            </w:r>
          </w:p>
          <w:p w14:paraId="44C9C49E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0B88B552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0.88       200</w:t>
            </w:r>
          </w:p>
          <w:p w14:paraId="16A0CF0D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0.88      0.88      0.87       200</w:t>
            </w:r>
          </w:p>
          <w:p w14:paraId="3233EB68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0.88      0.88      0.87       200</w:t>
            </w:r>
          </w:p>
          <w:p w14:paraId="18EDBA0B" w14:textId="4A9ADFE9" w:rsidR="00C00EC8" w:rsidRPr="00D15C33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7B137A" w:rsidRPr="00702AEE" w14:paraId="03B9B445" w14:textId="77777777" w:rsidTr="007D148A">
        <w:trPr>
          <w:trHeight w:val="703"/>
        </w:trPr>
        <w:tc>
          <w:tcPr>
            <w:tcW w:w="1986" w:type="dxa"/>
            <w:gridSpan w:val="2"/>
            <w:shd w:val="clear" w:color="auto" w:fill="D6ECFF" w:themeFill="background2"/>
          </w:tcPr>
          <w:p w14:paraId="6AE9199C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0B886DC9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0BE87218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2 </w:t>
            </w:r>
          </w:p>
        </w:tc>
        <w:tc>
          <w:tcPr>
            <w:tcW w:w="1996" w:type="dxa"/>
            <w:gridSpan w:val="2"/>
          </w:tcPr>
          <w:p w14:paraId="6F6DAD6D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DA31CF7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0692B065" w14:textId="43A45D0B" w:rsidR="00C00EC8" w:rsidRPr="00E56FB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87.5%</w:t>
            </w:r>
          </w:p>
          <w:p w14:paraId="3B0112B9" w14:textId="77777777" w:rsidR="00C00EC8" w:rsidRPr="00384485" w:rsidRDefault="00C00EC8" w:rsidP="00E56F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06" w:type="dxa"/>
            <w:gridSpan w:val="2"/>
          </w:tcPr>
          <w:p w14:paraId="3338273D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CCF55FD" w14:textId="77777777" w:rsidR="00C00EC8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47D81D82" w14:textId="6922C471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0.298</w:t>
            </w:r>
          </w:p>
        </w:tc>
        <w:tc>
          <w:tcPr>
            <w:tcW w:w="1440" w:type="dxa"/>
            <w:gridSpan w:val="2"/>
          </w:tcPr>
          <w:p w14:paraId="721E3410" w14:textId="77777777" w:rsidR="00C00EC8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669D1E8C" w14:textId="77777777" w:rsidR="00444A32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131BBDC" w14:textId="5A65808A" w:rsidR="00444A32" w:rsidRPr="00E56FB5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95</w:t>
            </w:r>
          </w:p>
        </w:tc>
        <w:tc>
          <w:tcPr>
            <w:tcW w:w="1469" w:type="dxa"/>
            <w:gridSpan w:val="2"/>
          </w:tcPr>
          <w:p w14:paraId="6F4EE91A" w14:textId="77777777" w:rsidR="00C00EC8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CCB7BE2" w14:textId="77777777" w:rsidR="00444A32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1C643AD" w14:textId="3064EFBC" w:rsidR="00444A32" w:rsidRPr="00384485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80</w:t>
            </w:r>
          </w:p>
        </w:tc>
        <w:tc>
          <w:tcPr>
            <w:tcW w:w="1710" w:type="dxa"/>
            <w:gridSpan w:val="2"/>
          </w:tcPr>
          <w:p w14:paraId="3E1F3477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03A8AE6E" w14:textId="77777777" w:rsidR="00444A32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B389A25" w14:textId="79385D0B" w:rsidR="00C00EC8" w:rsidRPr="00E56FB5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C00EC8"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[[80 20]</w:t>
            </w:r>
          </w:p>
          <w:p w14:paraId="557E50C3" w14:textId="77777777" w:rsidR="00C00EC8" w:rsidRPr="00E56FB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[ 5 95]]</w:t>
            </w:r>
          </w:p>
          <w:p w14:paraId="7EA98DAD" w14:textId="77777777" w:rsidR="00C00EC8" w:rsidRPr="0038448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5FA5254B" w14:textId="4DDDD02C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5D949306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7D932C9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0       0.94      0.80      0.86       100</w:t>
            </w:r>
          </w:p>
          <w:p w14:paraId="527E082F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1       0.83      0.95      0.88       100</w:t>
            </w:r>
          </w:p>
          <w:p w14:paraId="480CD1A2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ED31689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0.88       200</w:t>
            </w:r>
          </w:p>
          <w:p w14:paraId="731441B6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0.88      0.88      0.87       200</w:t>
            </w:r>
          </w:p>
          <w:p w14:paraId="6B29C8F1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0.88      0.88      0.87       200</w:t>
            </w:r>
          </w:p>
          <w:p w14:paraId="21D1ABD4" w14:textId="77777777" w:rsidR="00C00EC8" w:rsidRPr="00D15C33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7B137A" w:rsidRPr="00702AEE" w14:paraId="2FD542B5" w14:textId="77777777" w:rsidTr="007D148A">
        <w:trPr>
          <w:trHeight w:val="703"/>
        </w:trPr>
        <w:tc>
          <w:tcPr>
            <w:tcW w:w="1986" w:type="dxa"/>
            <w:gridSpan w:val="2"/>
            <w:shd w:val="clear" w:color="auto" w:fill="D6ECFF" w:themeFill="background2"/>
          </w:tcPr>
          <w:p w14:paraId="06455CCA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2E055AD2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1E79EEED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3 </w:t>
            </w:r>
          </w:p>
        </w:tc>
        <w:tc>
          <w:tcPr>
            <w:tcW w:w="1996" w:type="dxa"/>
            <w:gridSpan w:val="2"/>
          </w:tcPr>
          <w:p w14:paraId="46CFBC42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</w:p>
          <w:p w14:paraId="2A7618BA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352BAFD" w14:textId="189F8035" w:rsidR="00C00EC8" w:rsidRPr="00384485" w:rsidRDefault="00C00EC8" w:rsidP="00E56F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86.5%</w:t>
            </w:r>
          </w:p>
          <w:p w14:paraId="0F9F6EDD" w14:textId="77DC561F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06" w:type="dxa"/>
            <w:gridSpan w:val="2"/>
          </w:tcPr>
          <w:p w14:paraId="726CDF36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8484CAE" w14:textId="77777777" w:rsidR="00C00EC8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817C174" w14:textId="68B28AB2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0.336</w:t>
            </w:r>
          </w:p>
        </w:tc>
        <w:tc>
          <w:tcPr>
            <w:tcW w:w="1440" w:type="dxa"/>
            <w:gridSpan w:val="2"/>
          </w:tcPr>
          <w:p w14:paraId="379AD5CE" w14:textId="77777777" w:rsidR="00C00EC8" w:rsidRDefault="00C00EC8" w:rsidP="00C00E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584DA8FD" w14:textId="77777777" w:rsidR="00444A32" w:rsidRDefault="00444A32" w:rsidP="00C00E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B4A2FC7" w14:textId="06B25381" w:rsidR="00444A32" w:rsidRPr="00FA1C33" w:rsidRDefault="00444A32" w:rsidP="00C00E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96</w:t>
            </w:r>
          </w:p>
        </w:tc>
        <w:tc>
          <w:tcPr>
            <w:tcW w:w="1469" w:type="dxa"/>
            <w:gridSpan w:val="2"/>
          </w:tcPr>
          <w:p w14:paraId="1A74E25C" w14:textId="77777777" w:rsidR="00C00EC8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0C767E0" w14:textId="77777777" w:rsidR="00444A32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A509648" w14:textId="36BC8B92" w:rsidR="00444A32" w:rsidRPr="00384485" w:rsidRDefault="00444A3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77</w:t>
            </w:r>
          </w:p>
        </w:tc>
        <w:tc>
          <w:tcPr>
            <w:tcW w:w="1710" w:type="dxa"/>
            <w:gridSpan w:val="2"/>
          </w:tcPr>
          <w:p w14:paraId="00A23674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821D1CF" w14:textId="77777777" w:rsidR="00C00EC8" w:rsidRPr="00E56FB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[[77 23]</w:t>
            </w:r>
          </w:p>
          <w:p w14:paraId="747AE31D" w14:textId="77777777" w:rsidR="00C00EC8" w:rsidRPr="00E56FB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[ 4 96]]</w:t>
            </w:r>
          </w:p>
          <w:p w14:paraId="0175B067" w14:textId="77777777" w:rsidR="00C00EC8" w:rsidRPr="0038448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6C0857A6" w14:textId="5188021F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171766C1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7CDBFDE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0       0.95      0.77      0.85       100</w:t>
            </w:r>
          </w:p>
          <w:p w14:paraId="2B46ABF9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1       0.81      0.96      0.88       100</w:t>
            </w:r>
          </w:p>
          <w:p w14:paraId="514040E7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906C8C4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0.86       200</w:t>
            </w:r>
          </w:p>
          <w:p w14:paraId="0450E1CC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0.88      0.86      0.86       200</w:t>
            </w:r>
          </w:p>
          <w:p w14:paraId="2DF2F360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0.88      0.86      0.86       200</w:t>
            </w:r>
          </w:p>
          <w:p w14:paraId="602613DF" w14:textId="77777777" w:rsidR="00C00EC8" w:rsidRPr="00D15C33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7B137A" w:rsidRPr="00702AEE" w14:paraId="20FAD0BC" w14:textId="77777777" w:rsidTr="007D148A">
        <w:trPr>
          <w:trHeight w:val="738"/>
        </w:trPr>
        <w:tc>
          <w:tcPr>
            <w:tcW w:w="1986" w:type="dxa"/>
            <w:gridSpan w:val="2"/>
            <w:shd w:val="clear" w:color="auto" w:fill="D6ECFF" w:themeFill="background2"/>
          </w:tcPr>
          <w:p w14:paraId="236CD46D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211E15B1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A32F4B4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4 </w:t>
            </w:r>
          </w:p>
        </w:tc>
        <w:tc>
          <w:tcPr>
            <w:tcW w:w="1996" w:type="dxa"/>
            <w:gridSpan w:val="2"/>
          </w:tcPr>
          <w:p w14:paraId="2FE26938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1BEB5C4B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462900BF" w14:textId="1CF4BAFB" w:rsidR="00C00EC8" w:rsidRPr="00384485" w:rsidRDefault="00C00EC8" w:rsidP="00E56F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88%</w:t>
            </w:r>
          </w:p>
          <w:p w14:paraId="2F405FA5" w14:textId="2E0E8BBC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3A211D6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B9310DE" w14:textId="77777777" w:rsidR="00C00EC8" w:rsidRPr="00384485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06" w:type="dxa"/>
            <w:gridSpan w:val="2"/>
          </w:tcPr>
          <w:p w14:paraId="23FACB20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12CEF6D" w14:textId="77777777" w:rsidR="00C00EC8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54E5357" w14:textId="13EA21FC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0.334</w:t>
            </w:r>
          </w:p>
        </w:tc>
        <w:tc>
          <w:tcPr>
            <w:tcW w:w="1440" w:type="dxa"/>
            <w:gridSpan w:val="2"/>
          </w:tcPr>
          <w:p w14:paraId="14022006" w14:textId="77777777" w:rsidR="00C00EC8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1DFA7278" w14:textId="77777777" w:rsidR="00444A32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CFCC73C" w14:textId="5F4F16D9" w:rsidR="00444A32" w:rsidRPr="00E56FB5" w:rsidRDefault="00444A32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91</w:t>
            </w:r>
          </w:p>
        </w:tc>
        <w:tc>
          <w:tcPr>
            <w:tcW w:w="1469" w:type="dxa"/>
            <w:gridSpan w:val="2"/>
          </w:tcPr>
          <w:p w14:paraId="1614302B" w14:textId="77777777" w:rsidR="00C00EC8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6A4480E" w14:textId="77777777" w:rsidR="00444A32" w:rsidRDefault="00444A32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65BD9A0" w14:textId="107126A8" w:rsidR="00444A32" w:rsidRPr="00384485" w:rsidRDefault="00444A32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85</w:t>
            </w:r>
          </w:p>
        </w:tc>
        <w:tc>
          <w:tcPr>
            <w:tcW w:w="1710" w:type="dxa"/>
            <w:gridSpan w:val="2"/>
          </w:tcPr>
          <w:p w14:paraId="6CB8AC55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92A033A" w14:textId="77777777" w:rsidR="00C00EC8" w:rsidRPr="00E56FB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[[85 15]</w:t>
            </w:r>
          </w:p>
          <w:p w14:paraId="6BCA9505" w14:textId="77777777" w:rsidR="00C00EC8" w:rsidRPr="00E56FB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[ 9 91]]</w:t>
            </w:r>
          </w:p>
          <w:p w14:paraId="25CB796C" w14:textId="77777777" w:rsidR="00C00EC8" w:rsidRPr="00384485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45425D68" w14:textId="69C64CCE" w:rsidR="00C00EC8" w:rsidRPr="00D15C33" w:rsidRDefault="00C00EC8" w:rsidP="00C82A5E">
            <w:pPr>
              <w:pStyle w:val="HTMLPreformatted"/>
              <w:shd w:val="clear" w:color="auto" w:fill="FFFFFF"/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14:paraId="1E064164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1074E4D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0       0.90      0.85      0.88       100</w:t>
            </w:r>
          </w:p>
          <w:p w14:paraId="4053C9EC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1       0.86      0.91      0.88       100</w:t>
            </w:r>
          </w:p>
          <w:p w14:paraId="69763694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718AF6B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0.88       200</w:t>
            </w:r>
          </w:p>
          <w:p w14:paraId="090E8C0B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0.88      0.88      0.88       200</w:t>
            </w:r>
          </w:p>
          <w:p w14:paraId="0E1F3254" w14:textId="77777777" w:rsidR="00C00EC8" w:rsidRPr="00E56FB5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0.88      0.88      0.88       200</w:t>
            </w:r>
          </w:p>
          <w:p w14:paraId="6EAA93F3" w14:textId="5DDA7A0F" w:rsidR="00C00EC8" w:rsidRPr="00D15C33" w:rsidRDefault="00C00EC8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7B137A" w:rsidRPr="00702AEE" w14:paraId="21C0F4B4" w14:textId="77777777" w:rsidTr="007D148A">
        <w:trPr>
          <w:trHeight w:val="703"/>
        </w:trPr>
        <w:tc>
          <w:tcPr>
            <w:tcW w:w="1986" w:type="dxa"/>
            <w:gridSpan w:val="2"/>
            <w:shd w:val="clear" w:color="auto" w:fill="D6ECFF" w:themeFill="background2"/>
          </w:tcPr>
          <w:p w14:paraId="51266EB9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4A729269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867B2DE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D45B7A1" w14:textId="77777777" w:rsidR="00C00EC8" w:rsidRPr="00473AE9" w:rsidRDefault="00C00EC8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5</w:t>
            </w:r>
          </w:p>
        </w:tc>
        <w:tc>
          <w:tcPr>
            <w:tcW w:w="1996" w:type="dxa"/>
            <w:gridSpan w:val="2"/>
          </w:tcPr>
          <w:p w14:paraId="66A2722E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01032EA0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</w:p>
          <w:p w14:paraId="7220506B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2FE88DFE" w14:textId="313BDB1C" w:rsidR="00C00EC8" w:rsidRPr="00384485" w:rsidRDefault="00C00EC8" w:rsidP="00D15C3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90.5 %</w:t>
            </w:r>
          </w:p>
          <w:p w14:paraId="5CB9FDB9" w14:textId="079C08AB" w:rsidR="00C00EC8" w:rsidRPr="001B6A1B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6479A51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06" w:type="dxa"/>
            <w:gridSpan w:val="2"/>
          </w:tcPr>
          <w:p w14:paraId="63F7F5C8" w14:textId="7777777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5DD8A7B" w14:textId="77777777" w:rsidR="00C00EC8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CF84649" w14:textId="77777777" w:rsidR="00C00EC8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8599B3A" w14:textId="4BAD3117" w:rsidR="00C00EC8" w:rsidRPr="00384485" w:rsidRDefault="00C00EC8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15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0.264</w:t>
            </w:r>
          </w:p>
        </w:tc>
        <w:tc>
          <w:tcPr>
            <w:tcW w:w="1440" w:type="dxa"/>
            <w:gridSpan w:val="2"/>
          </w:tcPr>
          <w:p w14:paraId="70B1F94B" w14:textId="77777777" w:rsidR="00C00EC8" w:rsidRDefault="00C00EC8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B81C3B3" w14:textId="77777777" w:rsidR="00C00EC8" w:rsidRDefault="00C00EC8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AA5FF1D" w14:textId="77777777" w:rsidR="00444A32" w:rsidRDefault="00444A32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D9AD7E7" w14:textId="47A0BF2D" w:rsidR="00444A32" w:rsidRPr="00D15C33" w:rsidRDefault="00444A32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93</w:t>
            </w:r>
          </w:p>
        </w:tc>
        <w:tc>
          <w:tcPr>
            <w:tcW w:w="1469" w:type="dxa"/>
            <w:gridSpan w:val="2"/>
          </w:tcPr>
          <w:p w14:paraId="41F42472" w14:textId="77777777" w:rsidR="00C00EC8" w:rsidRDefault="00C00EC8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952EAAF" w14:textId="77777777" w:rsidR="00444A32" w:rsidRDefault="00444A32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1EB6CFA" w14:textId="77777777" w:rsidR="00444A32" w:rsidRDefault="00444A32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0ED4993" w14:textId="288E30F9" w:rsidR="00444A32" w:rsidRPr="00384485" w:rsidRDefault="00444A32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88</w:t>
            </w:r>
          </w:p>
        </w:tc>
        <w:tc>
          <w:tcPr>
            <w:tcW w:w="1710" w:type="dxa"/>
            <w:gridSpan w:val="2"/>
          </w:tcPr>
          <w:p w14:paraId="2A2C3251" w14:textId="77777777" w:rsidR="00C00EC8" w:rsidRPr="00384485" w:rsidRDefault="00C00EC8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A944A39" w14:textId="77777777" w:rsidR="00C00EC8" w:rsidRDefault="00C00EC8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5C18E35" w14:textId="77777777" w:rsidR="00444A32" w:rsidRDefault="00444A32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1D531B8" w14:textId="2D795FD3" w:rsidR="00C00EC8" w:rsidRPr="00D15C33" w:rsidRDefault="00444A32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C00EC8" w:rsidRPr="00D15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[[88 12]</w:t>
            </w:r>
          </w:p>
          <w:p w14:paraId="6AE102FC" w14:textId="77777777" w:rsidR="00C00EC8" w:rsidRPr="00D15C33" w:rsidRDefault="00C00EC8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15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[ 7 93]]</w:t>
            </w:r>
          </w:p>
          <w:p w14:paraId="1A29CA7C" w14:textId="77777777" w:rsidR="00C00EC8" w:rsidRPr="00384485" w:rsidRDefault="00C00EC8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785" w:type="dxa"/>
            <w:gridSpan w:val="7"/>
          </w:tcPr>
          <w:p w14:paraId="2E02AC67" w14:textId="777D6A1A" w:rsidR="00C00EC8" w:rsidRPr="00D15C33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</w:t>
            </w: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379CA8A3" w14:textId="77777777" w:rsidR="00C00EC8" w:rsidRPr="00D15C33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0FFE380E" w14:textId="77777777" w:rsidR="00C00EC8" w:rsidRPr="00D15C33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0       0.93      0.88      0.90       100</w:t>
            </w:r>
          </w:p>
          <w:p w14:paraId="26B92576" w14:textId="77777777" w:rsidR="00C00EC8" w:rsidRPr="00D15C33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1       0.89      0.93      0.91       100</w:t>
            </w:r>
          </w:p>
          <w:p w14:paraId="27DEF86F" w14:textId="77777777" w:rsidR="00C00EC8" w:rsidRPr="00D15C33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FED88A0" w14:textId="77777777" w:rsidR="00C00EC8" w:rsidRPr="00D15C33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0.91       200</w:t>
            </w:r>
          </w:p>
          <w:p w14:paraId="469F34D9" w14:textId="77777777" w:rsidR="00C00EC8" w:rsidRPr="00D15C33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0.91      0.91      0.90       200</w:t>
            </w:r>
          </w:p>
          <w:p w14:paraId="64BB30B0" w14:textId="77777777" w:rsidR="00C00EC8" w:rsidRPr="00D15C33" w:rsidRDefault="00C00EC8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0.91      0.91      0.90       200</w:t>
            </w:r>
          </w:p>
          <w:p w14:paraId="26157F4A" w14:textId="77777777" w:rsidR="00C00EC8" w:rsidRPr="00D15C33" w:rsidRDefault="00C00EC8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82A5E" w:rsidRPr="00702AEE" w14:paraId="243D7B98" w14:textId="77777777" w:rsidTr="007D148A">
        <w:trPr>
          <w:gridBefore w:val="1"/>
          <w:wBefore w:w="113" w:type="dxa"/>
          <w:trHeight w:val="1864"/>
        </w:trPr>
        <w:tc>
          <w:tcPr>
            <w:tcW w:w="1986" w:type="dxa"/>
            <w:gridSpan w:val="2"/>
            <w:shd w:val="clear" w:color="auto" w:fill="D6ECFF" w:themeFill="background2"/>
          </w:tcPr>
          <w:p w14:paraId="06F5E85D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43450CD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0278676D" w14:textId="188F751A" w:rsidR="00C82A5E" w:rsidRPr="00473AE9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1996" w:type="dxa"/>
            <w:gridSpan w:val="2"/>
          </w:tcPr>
          <w:p w14:paraId="60245F64" w14:textId="77777777" w:rsidR="00C82A5E" w:rsidRPr="00384485" w:rsidRDefault="00C82A5E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6E6C7245" w14:textId="77777777" w:rsidR="00C82A5E" w:rsidRPr="00384485" w:rsidRDefault="00C82A5E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E3570D5" w14:textId="60518EF2" w:rsidR="00C82A5E" w:rsidRPr="00384485" w:rsidRDefault="00C82A5E" w:rsidP="00D15C3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1.36</w:t>
            </w:r>
          </w:p>
          <w:p w14:paraId="3667584E" w14:textId="33365FA4" w:rsidR="00C82A5E" w:rsidRPr="00384485" w:rsidRDefault="00C82A5E" w:rsidP="00D15C3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915" w:type="dxa"/>
            <w:gridSpan w:val="6"/>
            <w:shd w:val="clear" w:color="auto" w:fill="D6ECFF" w:themeFill="background2"/>
          </w:tcPr>
          <w:p w14:paraId="35B381CD" w14:textId="77777777" w:rsidR="00C82A5E" w:rsidRPr="00473AE9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0B8F3BC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Average loss</w:t>
            </w:r>
          </w:p>
          <w:p w14:paraId="42876AAB" w14:textId="026B6E7C" w:rsidR="00C82A5E" w:rsidRPr="00473AE9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1710" w:type="dxa"/>
            <w:gridSpan w:val="2"/>
          </w:tcPr>
          <w:p w14:paraId="2F7CF26E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D877DC6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6013E9C0" w14:textId="0456B595" w:rsidR="00C82A5E" w:rsidRPr="00384485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0.309</w:t>
            </w:r>
          </w:p>
        </w:tc>
        <w:tc>
          <w:tcPr>
            <w:tcW w:w="1772" w:type="dxa"/>
            <w:shd w:val="clear" w:color="auto" w:fill="D6ECFF" w:themeFill="background2"/>
          </w:tcPr>
          <w:p w14:paraId="15127FEC" w14:textId="77777777" w:rsidR="00C82A5E" w:rsidRDefault="00C82A5E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64FED691" w14:textId="77777777" w:rsidR="00C82A5E" w:rsidRDefault="00C82A5E" w:rsidP="00432ABC">
            <w:pPr>
              <w:shd w:val="clear" w:color="auto" w:fill="D6ECFF" w:themeFill="background2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238939CE" w14:textId="142A9EFD" w:rsidR="00C82A5E" w:rsidRPr="0075000C" w:rsidRDefault="00C82A5E" w:rsidP="00432ABC">
            <w:pPr>
              <w:shd w:val="clear" w:color="auto" w:fill="D6ECFF" w:themeFill="background2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</w:p>
        </w:tc>
        <w:tc>
          <w:tcPr>
            <w:tcW w:w="1533" w:type="dxa"/>
          </w:tcPr>
          <w:p w14:paraId="41A69494" w14:textId="77777777" w:rsidR="00C82A5E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A7D676F" w14:textId="77777777" w:rsidR="00C82A5E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CDFC056" w14:textId="1DC2BE43" w:rsidR="00C82A5E" w:rsidRPr="00C06090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2.0</w:t>
            </w:r>
            <w:r w:rsidRPr="00C0609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981" w:type="dxa"/>
            <w:shd w:val="clear" w:color="auto" w:fill="D6ECFF" w:themeFill="background2"/>
          </w:tcPr>
          <w:p w14:paraId="6FC06CA2" w14:textId="77777777" w:rsidR="00C82A5E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2BF67B92" w14:textId="77777777" w:rsidR="00C82A5E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12C44677" w14:textId="29EF5CD8" w:rsidR="00C82A5E" w:rsidRPr="00384485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</w:p>
        </w:tc>
        <w:tc>
          <w:tcPr>
            <w:tcW w:w="2499" w:type="dxa"/>
          </w:tcPr>
          <w:p w14:paraId="442713B2" w14:textId="77777777" w:rsidR="00C82A5E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5C5FFEB4" w14:textId="77777777" w:rsidR="00C82A5E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53210697" w14:textId="69BB1482" w:rsidR="00C82A5E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94(+-2.0) %</w:t>
            </w:r>
          </w:p>
        </w:tc>
        <w:tc>
          <w:tcPr>
            <w:tcW w:w="2500" w:type="dxa"/>
            <w:shd w:val="clear" w:color="auto" w:fill="D6ECFF" w:themeFill="background2"/>
          </w:tcPr>
          <w:p w14:paraId="336D9488" w14:textId="77777777" w:rsidR="00C82A5E" w:rsidRDefault="00C82A5E" w:rsidP="00C82A5E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0DE80099" w14:textId="77777777" w:rsidR="00C82A5E" w:rsidRDefault="00C82A5E" w:rsidP="00C82A5E">
            <w:pPr>
              <w:shd w:val="clear" w:color="auto" w:fill="D6ECFF" w:themeFill="background2"/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3E07FA7B" w14:textId="48C98534" w:rsidR="00C82A5E" w:rsidRDefault="00C82A5E" w:rsidP="00C82A5E">
            <w:pPr>
              <w:shd w:val="clear" w:color="auto" w:fill="D6ECFF" w:themeFill="background2"/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precision)</w:t>
            </w:r>
          </w:p>
        </w:tc>
        <w:tc>
          <w:tcPr>
            <w:tcW w:w="2387" w:type="dxa"/>
          </w:tcPr>
          <w:p w14:paraId="28D16613" w14:textId="77777777" w:rsidR="00C82A5E" w:rsidRDefault="00C82A5E" w:rsidP="0038448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0267B18E" w14:textId="77777777" w:rsidR="00F6731F" w:rsidRDefault="00F6731F" w:rsidP="0038448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6FB5D76" w14:textId="06E03056" w:rsidR="00F6731F" w:rsidRPr="00C06090" w:rsidRDefault="00F6731F" w:rsidP="0038448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84.4(+-3.16) %</w:t>
            </w:r>
          </w:p>
        </w:tc>
      </w:tr>
      <w:tr w:rsidR="00C82A5E" w:rsidRPr="00702AEE" w14:paraId="61134BAE" w14:textId="77777777" w:rsidTr="007D148A">
        <w:trPr>
          <w:gridBefore w:val="1"/>
          <w:wBefore w:w="113" w:type="dxa"/>
          <w:trHeight w:val="1213"/>
        </w:trPr>
        <w:tc>
          <w:tcPr>
            <w:tcW w:w="1986" w:type="dxa"/>
            <w:gridSpan w:val="2"/>
            <w:shd w:val="clear" w:color="auto" w:fill="D6ECFF" w:themeFill="background2"/>
          </w:tcPr>
          <w:p w14:paraId="154DCB0A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Over all performance</w:t>
            </w:r>
          </w:p>
          <w:p w14:paraId="65BB3648" w14:textId="6472FB19" w:rsidR="00C82A5E" w:rsidRPr="00473AE9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1996" w:type="dxa"/>
            <w:gridSpan w:val="2"/>
          </w:tcPr>
          <w:p w14:paraId="5A1E4D9C" w14:textId="77777777" w:rsidR="00C82A5E" w:rsidRPr="00384485" w:rsidRDefault="00C82A5E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42AECC8" w14:textId="61802B21" w:rsidR="00C82A5E" w:rsidRPr="00D15C33" w:rsidRDefault="00C82A5E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15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.3</w:t>
            </w:r>
            <w:r w:rsidRPr="00D15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(+-1.36)</w:t>
            </w: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6B32BE24" w14:textId="77777777" w:rsidR="00C82A5E" w:rsidRPr="00384485" w:rsidRDefault="00C82A5E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915" w:type="dxa"/>
            <w:gridSpan w:val="6"/>
            <w:shd w:val="clear" w:color="auto" w:fill="D6ECFF" w:themeFill="background2"/>
          </w:tcPr>
          <w:p w14:paraId="14B54D03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E2E2FF5" w14:textId="2B70355B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proofErr w:type="spellStart"/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  <w:p w14:paraId="0A582F27" w14:textId="6CF285DF" w:rsidR="00C82A5E" w:rsidRPr="00473AE9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1710" w:type="dxa"/>
            <w:gridSpan w:val="2"/>
          </w:tcPr>
          <w:p w14:paraId="4A6C3529" w14:textId="77777777" w:rsidR="00C82A5E" w:rsidRPr="00384485" w:rsidRDefault="00C82A5E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F0DCA27" w14:textId="1860A90F" w:rsidR="00C82A5E" w:rsidRPr="00D15C33" w:rsidRDefault="00C82A5E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1.54</w:t>
            </w:r>
          </w:p>
          <w:p w14:paraId="7415B472" w14:textId="0E18045E" w:rsidR="00C82A5E" w:rsidRPr="00384485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D6ECFF" w:themeFill="background2"/>
          </w:tcPr>
          <w:p w14:paraId="55A31FA6" w14:textId="77777777" w:rsidR="00C82A5E" w:rsidRDefault="00C82A5E" w:rsidP="0075000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2219277C" w14:textId="510AE74B" w:rsidR="00C82A5E" w:rsidRPr="00702AEE" w:rsidRDefault="00C82A5E" w:rsidP="0075000C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262FD9B6" w14:textId="77777777" w:rsidR="00C82A5E" w:rsidRDefault="00C82A5E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3A0C7B04" w14:textId="5309C3F7" w:rsidR="00C82A5E" w:rsidRPr="00F31B5B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</w:t>
            </w:r>
            <w:r w:rsidRPr="00F31B5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4.41  </w:t>
            </w:r>
          </w:p>
        </w:tc>
        <w:tc>
          <w:tcPr>
            <w:tcW w:w="1981" w:type="dxa"/>
            <w:shd w:val="clear" w:color="auto" w:fill="D6ECFF" w:themeFill="background2"/>
          </w:tcPr>
          <w:p w14:paraId="73B0E455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4ABD2F8D" w14:textId="64347C53" w:rsidR="00C82A5E" w:rsidRPr="00702AEE" w:rsidRDefault="00C82A5E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99" w:type="dxa"/>
          </w:tcPr>
          <w:p w14:paraId="6485A49E" w14:textId="77777777" w:rsidR="00C82A5E" w:rsidRDefault="00C82A5E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1D8D06EE" w14:textId="5AB6E63D" w:rsidR="00C82A5E" w:rsidRDefault="00C82A5E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82(+-4.41) %</w:t>
            </w:r>
          </w:p>
        </w:tc>
        <w:tc>
          <w:tcPr>
            <w:tcW w:w="2500" w:type="dxa"/>
            <w:shd w:val="clear" w:color="auto" w:fill="D6ECFF" w:themeFill="background2"/>
          </w:tcPr>
          <w:p w14:paraId="2F9DFA76" w14:textId="0835C17D" w:rsidR="00C82A5E" w:rsidRDefault="00C82A5E" w:rsidP="00C82A5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Over all performance</w:t>
            </w:r>
          </w:p>
          <w:p w14:paraId="5BA9D63F" w14:textId="201B2E6A" w:rsidR="00C82A5E" w:rsidRPr="00C06090" w:rsidRDefault="00C82A5E" w:rsidP="00C82A5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f1score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387" w:type="dxa"/>
          </w:tcPr>
          <w:p w14:paraId="7983CEA2" w14:textId="77777777" w:rsidR="00C82A5E" w:rsidRDefault="00C82A5E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FB86BFA" w14:textId="612F9527" w:rsidR="00F6731F" w:rsidRPr="00C06090" w:rsidRDefault="000F718C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88.8(+-1.5) %</w:t>
            </w:r>
          </w:p>
        </w:tc>
      </w:tr>
    </w:tbl>
    <w:p w14:paraId="3C4B47C6" w14:textId="0CA4DBEE" w:rsidR="00E56FB5" w:rsidRDefault="00E56FB5" w:rsidP="00E56FB5">
      <w:pPr>
        <w:rPr>
          <w:i/>
          <w:iCs/>
          <w:sz w:val="24"/>
          <w:szCs w:val="24"/>
        </w:rPr>
      </w:pPr>
    </w:p>
    <w:p w14:paraId="2B95EDFD" w14:textId="68CAE244" w:rsidR="00382ED9" w:rsidRDefault="00382ED9" w:rsidP="00E56FB5">
      <w:pPr>
        <w:rPr>
          <w:i/>
          <w:iCs/>
          <w:sz w:val="24"/>
          <w:szCs w:val="24"/>
        </w:rPr>
      </w:pPr>
    </w:p>
    <w:p w14:paraId="4A573D31" w14:textId="0FD36F9F" w:rsidR="00382ED9" w:rsidRDefault="00382ED9" w:rsidP="00E56FB5">
      <w:pPr>
        <w:rPr>
          <w:i/>
          <w:iCs/>
          <w:sz w:val="24"/>
          <w:szCs w:val="24"/>
        </w:rPr>
      </w:pPr>
    </w:p>
    <w:p w14:paraId="3D6DF30A" w14:textId="3E119D07" w:rsidR="00382ED9" w:rsidRDefault="00382ED9" w:rsidP="00E56FB5">
      <w:pPr>
        <w:rPr>
          <w:i/>
          <w:iCs/>
          <w:sz w:val="24"/>
          <w:szCs w:val="24"/>
        </w:rPr>
      </w:pPr>
    </w:p>
    <w:p w14:paraId="44C1D994" w14:textId="5BC4D9E8" w:rsidR="00382ED9" w:rsidRDefault="00382ED9" w:rsidP="00E56FB5">
      <w:pPr>
        <w:rPr>
          <w:i/>
          <w:iCs/>
          <w:sz w:val="24"/>
          <w:szCs w:val="24"/>
        </w:rPr>
      </w:pPr>
    </w:p>
    <w:p w14:paraId="29E87CA3" w14:textId="57024D82" w:rsidR="00382ED9" w:rsidRDefault="00382ED9" w:rsidP="00E56FB5">
      <w:pPr>
        <w:rPr>
          <w:i/>
          <w:iCs/>
          <w:sz w:val="24"/>
          <w:szCs w:val="24"/>
        </w:rPr>
      </w:pPr>
    </w:p>
    <w:p w14:paraId="0E645B55" w14:textId="3B107CF5" w:rsidR="00382ED9" w:rsidRDefault="00382ED9" w:rsidP="00E56FB5">
      <w:pPr>
        <w:rPr>
          <w:i/>
          <w:iCs/>
          <w:sz w:val="24"/>
          <w:szCs w:val="24"/>
        </w:rPr>
      </w:pPr>
    </w:p>
    <w:p w14:paraId="02969BDF" w14:textId="66E67DD2" w:rsidR="00382ED9" w:rsidRDefault="00382ED9" w:rsidP="00E56FB5">
      <w:pPr>
        <w:rPr>
          <w:i/>
          <w:iCs/>
          <w:sz w:val="24"/>
          <w:szCs w:val="24"/>
        </w:rPr>
      </w:pPr>
    </w:p>
    <w:p w14:paraId="3375C9E4" w14:textId="48CF1030" w:rsidR="00382ED9" w:rsidRDefault="00382ED9" w:rsidP="00E56FB5">
      <w:pPr>
        <w:rPr>
          <w:i/>
          <w:iCs/>
          <w:sz w:val="24"/>
          <w:szCs w:val="24"/>
        </w:rPr>
      </w:pPr>
    </w:p>
    <w:p w14:paraId="4AACCB8B" w14:textId="62095F9F" w:rsidR="00382ED9" w:rsidRDefault="00382ED9" w:rsidP="00E56FB5">
      <w:pPr>
        <w:rPr>
          <w:i/>
          <w:iCs/>
          <w:sz w:val="24"/>
          <w:szCs w:val="24"/>
        </w:rPr>
      </w:pPr>
    </w:p>
    <w:p w14:paraId="1CA64595" w14:textId="31C83168" w:rsidR="00382ED9" w:rsidRDefault="00382ED9" w:rsidP="00E56FB5">
      <w:pPr>
        <w:rPr>
          <w:i/>
          <w:iCs/>
          <w:sz w:val="24"/>
          <w:szCs w:val="24"/>
        </w:rPr>
      </w:pPr>
    </w:p>
    <w:p w14:paraId="3D5C3BFF" w14:textId="1676749D" w:rsidR="00382ED9" w:rsidRDefault="00382ED9" w:rsidP="00E56FB5">
      <w:pPr>
        <w:rPr>
          <w:i/>
          <w:iCs/>
          <w:sz w:val="24"/>
          <w:szCs w:val="24"/>
        </w:rPr>
      </w:pPr>
    </w:p>
    <w:p w14:paraId="59646FBE" w14:textId="7D1FBB83" w:rsidR="00382ED9" w:rsidRDefault="00382ED9" w:rsidP="00E56FB5">
      <w:pPr>
        <w:rPr>
          <w:i/>
          <w:iCs/>
          <w:sz w:val="24"/>
          <w:szCs w:val="24"/>
        </w:rPr>
      </w:pPr>
    </w:p>
    <w:p w14:paraId="54ED0A64" w14:textId="77777777" w:rsidR="007B137A" w:rsidRDefault="007B137A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22392" w:type="dxa"/>
        <w:tblLook w:val="04A0" w:firstRow="1" w:lastRow="0" w:firstColumn="1" w:lastColumn="0" w:noHBand="0" w:noVBand="1"/>
      </w:tblPr>
      <w:tblGrid>
        <w:gridCol w:w="22392"/>
      </w:tblGrid>
      <w:tr w:rsidR="00221326" w:rsidRPr="00702AEE" w14:paraId="4001869E" w14:textId="77777777" w:rsidTr="00C82A5E">
        <w:trPr>
          <w:trHeight w:val="824"/>
        </w:trPr>
        <w:tc>
          <w:tcPr>
            <w:tcW w:w="22392" w:type="dxa"/>
            <w:shd w:val="clear" w:color="auto" w:fill="000000" w:themeFill="text1"/>
          </w:tcPr>
          <w:p w14:paraId="244887B9" w14:textId="77777777" w:rsidR="00221326" w:rsidRPr="00702AEE" w:rsidRDefault="0022132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</w:t>
            </w:r>
          </w:p>
          <w:p w14:paraId="0D8B9C8D" w14:textId="0DFEA7C6" w:rsidR="00221326" w:rsidRPr="00702AEE" w:rsidRDefault="0022132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>VGG16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22392" w:type="dxa"/>
        <w:tblLook w:val="04A0" w:firstRow="1" w:lastRow="0" w:firstColumn="1" w:lastColumn="0" w:noHBand="0" w:noVBand="1"/>
      </w:tblPr>
      <w:tblGrid>
        <w:gridCol w:w="1950"/>
        <w:gridCol w:w="2166"/>
        <w:gridCol w:w="1079"/>
        <w:gridCol w:w="45"/>
        <w:gridCol w:w="1323"/>
        <w:gridCol w:w="95"/>
        <w:gridCol w:w="1335"/>
        <w:gridCol w:w="1569"/>
        <w:gridCol w:w="1772"/>
        <w:gridCol w:w="1144"/>
        <w:gridCol w:w="2071"/>
        <w:gridCol w:w="2614"/>
        <w:gridCol w:w="2614"/>
        <w:gridCol w:w="2615"/>
      </w:tblGrid>
      <w:tr w:rsidR="00566ECC" w:rsidRPr="00702AEE" w14:paraId="20F055EE" w14:textId="77777777" w:rsidTr="00C82A5E">
        <w:trPr>
          <w:trHeight w:val="703"/>
        </w:trPr>
        <w:tc>
          <w:tcPr>
            <w:tcW w:w="1950" w:type="dxa"/>
            <w:shd w:val="clear" w:color="auto" w:fill="000000" w:themeFill="text1"/>
          </w:tcPr>
          <w:p w14:paraId="15963A7C" w14:textId="77777777" w:rsidR="00566ECC" w:rsidRPr="00702AEE" w:rsidRDefault="00566ECC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2166" w:type="dxa"/>
            <w:shd w:val="clear" w:color="auto" w:fill="000000" w:themeFill="text1"/>
          </w:tcPr>
          <w:p w14:paraId="3F4E6DC8" w14:textId="77777777" w:rsidR="00566ECC" w:rsidRPr="00702AEE" w:rsidRDefault="00566ECC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accuracy</w:t>
            </w:r>
          </w:p>
        </w:tc>
        <w:tc>
          <w:tcPr>
            <w:tcW w:w="1079" w:type="dxa"/>
            <w:shd w:val="clear" w:color="auto" w:fill="000000" w:themeFill="text1"/>
          </w:tcPr>
          <w:p w14:paraId="20CC5DFA" w14:textId="77777777" w:rsidR="00566ECC" w:rsidRPr="00702AEE" w:rsidRDefault="00566ECC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loss</w:t>
            </w:r>
          </w:p>
        </w:tc>
        <w:tc>
          <w:tcPr>
            <w:tcW w:w="1368" w:type="dxa"/>
            <w:gridSpan w:val="2"/>
            <w:shd w:val="clear" w:color="auto" w:fill="000000" w:themeFill="text1"/>
          </w:tcPr>
          <w:p w14:paraId="5B3E16A9" w14:textId="7879D833" w:rsidR="00566ECC" w:rsidRPr="00702AEE" w:rsidRDefault="00566ECC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8"/>
                <w:szCs w:val="28"/>
              </w:rPr>
              <w:t>senstivity</w:t>
            </w:r>
            <w:proofErr w:type="spellEnd"/>
          </w:p>
        </w:tc>
        <w:tc>
          <w:tcPr>
            <w:tcW w:w="1430" w:type="dxa"/>
            <w:gridSpan w:val="2"/>
            <w:shd w:val="clear" w:color="auto" w:fill="000000" w:themeFill="text1"/>
          </w:tcPr>
          <w:p w14:paraId="3ED6571D" w14:textId="4B570FEF" w:rsidR="00566ECC" w:rsidRPr="00702AEE" w:rsidRDefault="00566ECC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specificity</w:t>
            </w:r>
          </w:p>
        </w:tc>
        <w:tc>
          <w:tcPr>
            <w:tcW w:w="1569" w:type="dxa"/>
            <w:shd w:val="clear" w:color="auto" w:fill="000000" w:themeFill="text1"/>
          </w:tcPr>
          <w:p w14:paraId="3FD8DBFC" w14:textId="77777777" w:rsidR="00566ECC" w:rsidRPr="00702AEE" w:rsidRDefault="00566ECC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Confusion matrix</w:t>
            </w:r>
          </w:p>
        </w:tc>
        <w:tc>
          <w:tcPr>
            <w:tcW w:w="12830" w:type="dxa"/>
            <w:gridSpan w:val="6"/>
            <w:shd w:val="clear" w:color="auto" w:fill="000000" w:themeFill="text1"/>
          </w:tcPr>
          <w:p w14:paraId="7D7C3453" w14:textId="77777777" w:rsidR="00566ECC" w:rsidRPr="00702AEE" w:rsidRDefault="00566ECC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566ECC" w:rsidRPr="00702AEE" w14:paraId="1857B6BB" w14:textId="77777777" w:rsidTr="00C82A5E">
        <w:trPr>
          <w:trHeight w:val="738"/>
        </w:trPr>
        <w:tc>
          <w:tcPr>
            <w:tcW w:w="1950" w:type="dxa"/>
            <w:shd w:val="clear" w:color="auto" w:fill="D6ECFF" w:themeFill="background2"/>
          </w:tcPr>
          <w:p w14:paraId="3F1D5604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6379A706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4D098DA3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028B74BE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1</w:t>
            </w:r>
          </w:p>
        </w:tc>
        <w:tc>
          <w:tcPr>
            <w:tcW w:w="2166" w:type="dxa"/>
          </w:tcPr>
          <w:p w14:paraId="3B0A5E49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17CFF862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0787443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</w:t>
            </w:r>
          </w:p>
          <w:p w14:paraId="0B417A4B" w14:textId="15752BAD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84%</w:t>
            </w:r>
          </w:p>
          <w:p w14:paraId="4C2F4F87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E0AC08A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D894773" w14:textId="77777777" w:rsidR="00566ECC" w:rsidRPr="00BA62AC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24" w:type="dxa"/>
            <w:gridSpan w:val="2"/>
          </w:tcPr>
          <w:p w14:paraId="6686CE08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A72FB35" w14:textId="77777777" w:rsidR="00444A32" w:rsidRDefault="00444A32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264F2C5" w14:textId="77777777" w:rsidR="00444A32" w:rsidRDefault="00444A32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2B5AB4F" w14:textId="181BED22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0.351</w:t>
            </w:r>
          </w:p>
        </w:tc>
        <w:tc>
          <w:tcPr>
            <w:tcW w:w="1418" w:type="dxa"/>
            <w:gridSpan w:val="2"/>
          </w:tcPr>
          <w:p w14:paraId="413AFA0B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151AAFE" w14:textId="77777777" w:rsidR="00566EC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5935EB4" w14:textId="77777777" w:rsidR="00444A32" w:rsidRDefault="00444A32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A31C73F" w14:textId="54CCE16D" w:rsidR="00444A32" w:rsidRPr="00221326" w:rsidRDefault="00F00635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92</w:t>
            </w:r>
          </w:p>
        </w:tc>
        <w:tc>
          <w:tcPr>
            <w:tcW w:w="1335" w:type="dxa"/>
          </w:tcPr>
          <w:p w14:paraId="5FC09E2D" w14:textId="07BC9F23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B734B51" w14:textId="77777777" w:rsidR="00566ECC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B72594B" w14:textId="77777777" w:rsidR="00F00635" w:rsidRDefault="00F00635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B811E7A" w14:textId="1B4828F7" w:rsidR="00F00635" w:rsidRPr="00BA62AC" w:rsidRDefault="00F00635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77</w:t>
            </w:r>
          </w:p>
        </w:tc>
        <w:tc>
          <w:tcPr>
            <w:tcW w:w="1569" w:type="dxa"/>
          </w:tcPr>
          <w:p w14:paraId="237B315F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01F144A5" w14:textId="77777777" w:rsidR="00566ECC" w:rsidRDefault="00566ECC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313DFA9F" w14:textId="77777777" w:rsidR="00566ECC" w:rsidRDefault="00566ECC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1DFE4655" w14:textId="322ADBC6" w:rsidR="00566ECC" w:rsidRPr="00BA62AC" w:rsidRDefault="00566ECC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[[77 23]</w:t>
            </w:r>
          </w:p>
          <w:p w14:paraId="3EDCF821" w14:textId="77777777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[ 8 92]]</w:t>
            </w:r>
          </w:p>
          <w:p w14:paraId="4FFA25D0" w14:textId="3E27EE3E" w:rsidR="00566ECC" w:rsidRPr="00BA62AC" w:rsidRDefault="00566ECC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830" w:type="dxa"/>
            <w:gridSpan w:val="6"/>
          </w:tcPr>
          <w:p w14:paraId="54D450B0" w14:textId="59BBE848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</w:t>
            </w: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</w:t>
            </w: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7028407C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533EB900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0       0.91      0.77      0.83       100</w:t>
            </w:r>
          </w:p>
          <w:p w14:paraId="284C1AD4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1       0.80      0.92      0.86       100</w:t>
            </w:r>
          </w:p>
          <w:p w14:paraId="0AAE0B17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51EC1D30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0.84       200</w:t>
            </w:r>
          </w:p>
          <w:p w14:paraId="6A289E3D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0.85      0.84      0.84       200</w:t>
            </w:r>
          </w:p>
          <w:p w14:paraId="334B8844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0.85      0.84      0.84       200</w:t>
            </w:r>
          </w:p>
          <w:p w14:paraId="6025771E" w14:textId="77777777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6ECC" w:rsidRPr="00702AEE" w14:paraId="29F91383" w14:textId="77777777" w:rsidTr="00C82A5E">
        <w:trPr>
          <w:trHeight w:val="703"/>
        </w:trPr>
        <w:tc>
          <w:tcPr>
            <w:tcW w:w="1950" w:type="dxa"/>
            <w:shd w:val="clear" w:color="auto" w:fill="D6ECFF" w:themeFill="background2"/>
          </w:tcPr>
          <w:p w14:paraId="7809EEEF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30204036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604C14FB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2 </w:t>
            </w:r>
          </w:p>
        </w:tc>
        <w:tc>
          <w:tcPr>
            <w:tcW w:w="2166" w:type="dxa"/>
          </w:tcPr>
          <w:p w14:paraId="61CDD851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0F09449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5AF9417D" w14:textId="4B19417F" w:rsidR="00566ECC" w:rsidRPr="00BA62AC" w:rsidRDefault="00566ECC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88%</w:t>
            </w:r>
          </w:p>
          <w:p w14:paraId="18758DD6" w14:textId="27524F79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0CF11FF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24" w:type="dxa"/>
            <w:gridSpan w:val="2"/>
          </w:tcPr>
          <w:p w14:paraId="09B1B3CD" w14:textId="77777777" w:rsidR="00566EC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99662A5" w14:textId="77777777" w:rsidR="00566EC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4B22556" w14:textId="295320D2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0.304</w:t>
            </w:r>
          </w:p>
        </w:tc>
        <w:tc>
          <w:tcPr>
            <w:tcW w:w="1418" w:type="dxa"/>
            <w:gridSpan w:val="2"/>
          </w:tcPr>
          <w:p w14:paraId="5CE28C0E" w14:textId="77777777" w:rsidR="00566EC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4E8C0051" w14:textId="77777777" w:rsidR="00F00635" w:rsidRDefault="00F00635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22FF40C" w14:textId="4BB240BD" w:rsidR="00F00635" w:rsidRPr="00BA62AC" w:rsidRDefault="00F00635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90</w:t>
            </w:r>
          </w:p>
        </w:tc>
        <w:tc>
          <w:tcPr>
            <w:tcW w:w="1335" w:type="dxa"/>
          </w:tcPr>
          <w:p w14:paraId="680C535E" w14:textId="77777777" w:rsidR="00566ECC" w:rsidRDefault="00566ECC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30C4DBE5" w14:textId="77777777" w:rsidR="00F00635" w:rsidRDefault="00F00635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7054F9D" w14:textId="2DF809D0" w:rsidR="00F00635" w:rsidRPr="00BA62AC" w:rsidRDefault="00F00635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85</w:t>
            </w:r>
          </w:p>
        </w:tc>
        <w:tc>
          <w:tcPr>
            <w:tcW w:w="1569" w:type="dxa"/>
          </w:tcPr>
          <w:p w14:paraId="01CC0E8F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07721F1D" w14:textId="77777777" w:rsidR="00566EC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E76641D" w14:textId="40204CB0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[[85 15]</w:t>
            </w:r>
          </w:p>
          <w:p w14:paraId="0EEB852E" w14:textId="77777777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[10 90]]</w:t>
            </w:r>
          </w:p>
          <w:p w14:paraId="46267793" w14:textId="77777777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830" w:type="dxa"/>
            <w:gridSpan w:val="6"/>
          </w:tcPr>
          <w:p w14:paraId="07870E8F" w14:textId="2818C7F6" w:rsidR="00566ECC" w:rsidRPr="00BA62AC" w:rsidRDefault="00566ECC" w:rsidP="00C82A5E">
            <w:pPr>
              <w:pStyle w:val="HTMLPreformatted"/>
              <w:shd w:val="clear" w:color="auto" w:fill="FFFFFF"/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  f1-score   support</w:t>
            </w:r>
          </w:p>
          <w:p w14:paraId="634648F5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1A69C403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0       0.89      0.85      0.87       100</w:t>
            </w:r>
          </w:p>
          <w:p w14:paraId="669154DE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1       0.86      0.90      0.88       100</w:t>
            </w:r>
          </w:p>
          <w:p w14:paraId="7071C82C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58194608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0.88       200</w:t>
            </w:r>
          </w:p>
          <w:p w14:paraId="5CA07918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0.88      0.88      0.87       200</w:t>
            </w:r>
          </w:p>
          <w:p w14:paraId="135285E8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0.88      0.88      0.87       200</w:t>
            </w:r>
          </w:p>
          <w:p w14:paraId="02E518E7" w14:textId="5FE7D63E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6ECC" w:rsidRPr="00702AEE" w14:paraId="28850A03" w14:textId="77777777" w:rsidTr="00C82A5E">
        <w:trPr>
          <w:trHeight w:val="703"/>
        </w:trPr>
        <w:tc>
          <w:tcPr>
            <w:tcW w:w="1950" w:type="dxa"/>
            <w:shd w:val="clear" w:color="auto" w:fill="D6ECFF" w:themeFill="background2"/>
          </w:tcPr>
          <w:p w14:paraId="536E47E8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48C96C6B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7251163E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3 </w:t>
            </w:r>
          </w:p>
        </w:tc>
        <w:tc>
          <w:tcPr>
            <w:tcW w:w="2166" w:type="dxa"/>
          </w:tcPr>
          <w:p w14:paraId="2BCF2C68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</w:p>
          <w:p w14:paraId="45E74A34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48D45A6" w14:textId="4C4E8ADF" w:rsidR="00566ECC" w:rsidRPr="00BA62AC" w:rsidRDefault="00566ECC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84%</w:t>
            </w:r>
          </w:p>
          <w:p w14:paraId="55167E1D" w14:textId="0AB5BF4F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AF0F47A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24" w:type="dxa"/>
            <w:gridSpan w:val="2"/>
          </w:tcPr>
          <w:p w14:paraId="68DFD345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F956B0A" w14:textId="77777777" w:rsidR="00566EC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23821B2" w14:textId="77777777" w:rsidR="00566ECC" w:rsidRPr="00221326" w:rsidRDefault="00566ECC" w:rsidP="00566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0.334</w:t>
            </w:r>
          </w:p>
          <w:p w14:paraId="3183669A" w14:textId="69EC76C6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418" w:type="dxa"/>
            <w:gridSpan w:val="2"/>
          </w:tcPr>
          <w:p w14:paraId="6A7EBF34" w14:textId="77777777" w:rsidR="00566ECC" w:rsidRDefault="00566ECC" w:rsidP="00566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810AE5C" w14:textId="77777777" w:rsidR="00F00635" w:rsidRDefault="00F00635" w:rsidP="00566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CB1F150" w14:textId="12C65F02" w:rsidR="00F00635" w:rsidRPr="00BA62AC" w:rsidRDefault="00F00635" w:rsidP="00566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92</w:t>
            </w:r>
          </w:p>
        </w:tc>
        <w:tc>
          <w:tcPr>
            <w:tcW w:w="1335" w:type="dxa"/>
          </w:tcPr>
          <w:p w14:paraId="714FA45F" w14:textId="77777777" w:rsidR="00566ECC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D4EDCB7" w14:textId="77777777" w:rsidR="00F00635" w:rsidRDefault="00F00635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152CEC0" w14:textId="72EB37D5" w:rsidR="00F00635" w:rsidRPr="00BA62AC" w:rsidRDefault="00F00635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76</w:t>
            </w:r>
          </w:p>
        </w:tc>
        <w:tc>
          <w:tcPr>
            <w:tcW w:w="1569" w:type="dxa"/>
          </w:tcPr>
          <w:p w14:paraId="60D24196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6E4F0B5" w14:textId="77777777" w:rsidR="00566EC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6FDDA79" w14:textId="7A92A508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[[76 24]</w:t>
            </w:r>
          </w:p>
          <w:p w14:paraId="23B30DBB" w14:textId="3838EAC0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[ 8 92]]</w:t>
            </w:r>
          </w:p>
          <w:p w14:paraId="3672DF0B" w14:textId="77777777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830" w:type="dxa"/>
            <w:gridSpan w:val="6"/>
          </w:tcPr>
          <w:p w14:paraId="2B8B61EE" w14:textId="1166996E" w:rsidR="00566ECC" w:rsidRPr="00BA62AC" w:rsidRDefault="00566ECC" w:rsidP="00C82A5E">
            <w:pPr>
              <w:pStyle w:val="HTMLPreformatted"/>
              <w:shd w:val="clear" w:color="auto" w:fill="FFFFFF"/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  f1-score   support</w:t>
            </w:r>
          </w:p>
          <w:p w14:paraId="1D38A7FA" w14:textId="16F27E7F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14:paraId="2190E45C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0       0.90      0.76      0.83       100</w:t>
            </w:r>
          </w:p>
          <w:p w14:paraId="4E955C49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1       0.79      0.92      0.85       100</w:t>
            </w:r>
          </w:p>
          <w:p w14:paraId="53024591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1933BED8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0.84       200</w:t>
            </w:r>
          </w:p>
          <w:p w14:paraId="712D1EE9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0.85      0.84      0.84       200</w:t>
            </w:r>
          </w:p>
          <w:p w14:paraId="6B07C48E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0.85      0.84      0.84       200</w:t>
            </w:r>
          </w:p>
          <w:p w14:paraId="0DA9072D" w14:textId="240C7BCA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6ECC" w:rsidRPr="00702AEE" w14:paraId="56046202" w14:textId="77777777" w:rsidTr="00C82A5E">
        <w:trPr>
          <w:trHeight w:val="738"/>
        </w:trPr>
        <w:tc>
          <w:tcPr>
            <w:tcW w:w="1950" w:type="dxa"/>
            <w:shd w:val="clear" w:color="auto" w:fill="D6ECFF" w:themeFill="background2"/>
          </w:tcPr>
          <w:p w14:paraId="12DDE591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65BCA24C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0AB2769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4 </w:t>
            </w:r>
          </w:p>
        </w:tc>
        <w:tc>
          <w:tcPr>
            <w:tcW w:w="2166" w:type="dxa"/>
          </w:tcPr>
          <w:p w14:paraId="1113ACE8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3ADCF7E1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242B9B78" w14:textId="0ADB270A" w:rsidR="00566ECC" w:rsidRPr="00BA62AC" w:rsidRDefault="00566ECC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86%</w:t>
            </w:r>
          </w:p>
          <w:p w14:paraId="0624EA2F" w14:textId="37F81646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138C98A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A98A361" w14:textId="77777777" w:rsidR="00566ECC" w:rsidRPr="00BA62AC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24" w:type="dxa"/>
            <w:gridSpan w:val="2"/>
          </w:tcPr>
          <w:p w14:paraId="1CC07777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A80A052" w14:textId="77777777" w:rsidR="00566EC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6BE68513" w14:textId="6393584E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0.333</w:t>
            </w:r>
          </w:p>
        </w:tc>
        <w:tc>
          <w:tcPr>
            <w:tcW w:w="1418" w:type="dxa"/>
            <w:gridSpan w:val="2"/>
          </w:tcPr>
          <w:p w14:paraId="2ED15D35" w14:textId="77777777" w:rsidR="00566EC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E8071C1" w14:textId="77777777" w:rsidR="00F00635" w:rsidRDefault="00F00635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CC17F85" w14:textId="6F43F879" w:rsidR="00F00635" w:rsidRPr="00221326" w:rsidRDefault="00F00635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335" w:type="dxa"/>
          </w:tcPr>
          <w:p w14:paraId="1D84997E" w14:textId="77777777" w:rsidR="00566EC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0A19532" w14:textId="77777777" w:rsidR="00F00635" w:rsidRDefault="00F00635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9132050" w14:textId="0DA03656" w:rsidR="00F00635" w:rsidRPr="00BA62AC" w:rsidRDefault="00F00635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14:paraId="77415667" w14:textId="77777777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6A0945E" w14:textId="77777777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B229351" w14:textId="2791EE68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[[81 19]</w:t>
            </w:r>
          </w:p>
          <w:p w14:paraId="287A70DB" w14:textId="77777777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[ 8 92]]</w:t>
            </w:r>
          </w:p>
          <w:p w14:paraId="73978AFA" w14:textId="77777777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830" w:type="dxa"/>
            <w:gridSpan w:val="6"/>
          </w:tcPr>
          <w:p w14:paraId="522A200D" w14:textId="6B7989F0" w:rsidR="00566ECC" w:rsidRPr="00BA62AC" w:rsidRDefault="00566ECC" w:rsidP="00C82A5E">
            <w:pPr>
              <w:pStyle w:val="HTMLPreformatted"/>
              <w:shd w:val="clear" w:color="auto" w:fill="FFFFFF"/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  f1-score   support</w:t>
            </w:r>
          </w:p>
          <w:p w14:paraId="351C7601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1FE7D1B1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0       0.91      0.81      0.86       100</w:t>
            </w:r>
          </w:p>
          <w:p w14:paraId="1B64382A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1       0.83      0.92      0.87       100</w:t>
            </w:r>
          </w:p>
          <w:p w14:paraId="6ECB53F5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0960E0C2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0.86       200</w:t>
            </w:r>
          </w:p>
          <w:p w14:paraId="649B249A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0.87      0.86      0.86       200</w:t>
            </w:r>
          </w:p>
          <w:p w14:paraId="2ED815A4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0.87      0.86      0.86       200</w:t>
            </w:r>
          </w:p>
          <w:p w14:paraId="1C3FC8BB" w14:textId="32C30B6C" w:rsidR="00566ECC" w:rsidRPr="00BA62AC" w:rsidRDefault="00566ECC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6ECC" w:rsidRPr="00702AEE" w14:paraId="789023DE" w14:textId="77777777" w:rsidTr="00C82A5E">
        <w:trPr>
          <w:trHeight w:val="703"/>
        </w:trPr>
        <w:tc>
          <w:tcPr>
            <w:tcW w:w="1950" w:type="dxa"/>
            <w:shd w:val="clear" w:color="auto" w:fill="D6ECFF" w:themeFill="background2"/>
          </w:tcPr>
          <w:p w14:paraId="0130C9C9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47B9DC71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04AAC46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BBFDAD7" w14:textId="77777777" w:rsidR="00566ECC" w:rsidRPr="00473AE9" w:rsidRDefault="00566ECC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5</w:t>
            </w:r>
          </w:p>
        </w:tc>
        <w:tc>
          <w:tcPr>
            <w:tcW w:w="2166" w:type="dxa"/>
          </w:tcPr>
          <w:p w14:paraId="5A3B22AD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29AE2602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</w:p>
          <w:p w14:paraId="18F4E86E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1BCF20B6" w14:textId="3F3C1D22" w:rsidR="00566ECC" w:rsidRPr="00BA62AC" w:rsidRDefault="00566ECC" w:rsidP="00BA62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84%</w:t>
            </w:r>
          </w:p>
          <w:p w14:paraId="0685854D" w14:textId="742697DE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B579D6F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B3F8995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124" w:type="dxa"/>
            <w:gridSpan w:val="2"/>
          </w:tcPr>
          <w:p w14:paraId="4F8E064C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DCC7DFC" w14:textId="77777777" w:rsidR="00566EC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D2B9D9A" w14:textId="77777777" w:rsidR="00566EC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A1832CB" w14:textId="7D49D763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0.324</w:t>
            </w:r>
          </w:p>
        </w:tc>
        <w:tc>
          <w:tcPr>
            <w:tcW w:w="1418" w:type="dxa"/>
            <w:gridSpan w:val="2"/>
          </w:tcPr>
          <w:p w14:paraId="5DA116CC" w14:textId="77777777" w:rsidR="00566ECC" w:rsidRDefault="00566ECC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8A52906" w14:textId="77777777" w:rsidR="00F00635" w:rsidRDefault="00F00635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A281ADD" w14:textId="77777777" w:rsidR="00F00635" w:rsidRDefault="00F00635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74F590D" w14:textId="274B83FD" w:rsidR="00F00635" w:rsidRDefault="00F00635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0.8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1335" w:type="dxa"/>
          </w:tcPr>
          <w:p w14:paraId="0F5F0904" w14:textId="77777777" w:rsidR="00566ECC" w:rsidRDefault="00566ECC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BB83BD0" w14:textId="77777777" w:rsidR="00F00635" w:rsidRDefault="00F00635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E9D4A23" w14:textId="77777777" w:rsidR="00F00635" w:rsidRDefault="00F00635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D5BF8A5" w14:textId="5D3A10ED" w:rsidR="00F00635" w:rsidRPr="00BA62AC" w:rsidRDefault="00F00635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81</w:t>
            </w:r>
          </w:p>
        </w:tc>
        <w:tc>
          <w:tcPr>
            <w:tcW w:w="1569" w:type="dxa"/>
          </w:tcPr>
          <w:p w14:paraId="7C5ED091" w14:textId="77777777" w:rsidR="00566ECC" w:rsidRPr="00BA62AC" w:rsidRDefault="00566ECC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854AEF4" w14:textId="77777777" w:rsidR="00566EC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BD89F29" w14:textId="33C8777F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[[81 19]</w:t>
            </w:r>
          </w:p>
          <w:p w14:paraId="405EE433" w14:textId="77777777" w:rsidR="00566ECC" w:rsidRPr="00221326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[13 87]]</w:t>
            </w:r>
          </w:p>
          <w:p w14:paraId="7446ED09" w14:textId="34FCB04B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0005DB7" w14:textId="77777777" w:rsidR="00566ECC" w:rsidRPr="00BA62AC" w:rsidRDefault="00566ECC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830" w:type="dxa"/>
            <w:gridSpan w:val="6"/>
          </w:tcPr>
          <w:p w14:paraId="20B03C73" w14:textId="30ADAA2F" w:rsidR="00566ECC" w:rsidRPr="00BA62AC" w:rsidRDefault="00566ECC" w:rsidP="00C82A5E">
            <w:pPr>
              <w:pStyle w:val="HTMLPreformatted"/>
              <w:shd w:val="clear" w:color="auto" w:fill="FFFFFF"/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  f1-score   support</w:t>
            </w:r>
          </w:p>
          <w:p w14:paraId="240BD362" w14:textId="57C97343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14:paraId="74B914A4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0       0.86      0.81      0.84       100</w:t>
            </w:r>
          </w:p>
          <w:p w14:paraId="7B59C0B3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1       0.82      0.87      0.84       100</w:t>
            </w:r>
          </w:p>
          <w:p w14:paraId="3D428D3C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3D311A87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0.84       200</w:t>
            </w:r>
          </w:p>
          <w:p w14:paraId="1FD37DD1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0.84      0.84      0.84       200</w:t>
            </w:r>
          </w:p>
          <w:p w14:paraId="0F8E8D6D" w14:textId="77777777" w:rsidR="00566ECC" w:rsidRPr="00221326" w:rsidRDefault="00566ECC" w:rsidP="00C8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0.84      0.84      0.84       200</w:t>
            </w:r>
          </w:p>
          <w:p w14:paraId="358CE092" w14:textId="6AD4418C" w:rsidR="00566ECC" w:rsidRPr="00BA62AC" w:rsidRDefault="00566ECC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82A5E" w:rsidRPr="00702AEE" w14:paraId="0ECD5FA6" w14:textId="77777777" w:rsidTr="0056368C">
        <w:trPr>
          <w:trHeight w:val="1864"/>
        </w:trPr>
        <w:tc>
          <w:tcPr>
            <w:tcW w:w="1950" w:type="dxa"/>
            <w:shd w:val="clear" w:color="auto" w:fill="D6ECFF" w:themeFill="background2"/>
          </w:tcPr>
          <w:p w14:paraId="30B1BB8D" w14:textId="77777777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4CBCEBE4" w14:textId="2D74DC20" w:rsidR="00C82A5E" w:rsidRPr="00473AE9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2166" w:type="dxa"/>
          </w:tcPr>
          <w:p w14:paraId="06B26791" w14:textId="77777777" w:rsidR="00C82A5E" w:rsidRPr="00BA62AC" w:rsidRDefault="00C82A5E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053BE212" w14:textId="77777777" w:rsidR="00C82A5E" w:rsidRPr="00BA62AC" w:rsidRDefault="00C82A5E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AD00B72" w14:textId="1884B0AF" w:rsidR="00C82A5E" w:rsidRPr="00BA62AC" w:rsidRDefault="00C82A5E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1.43</w:t>
            </w:r>
          </w:p>
          <w:p w14:paraId="2AF8107C" w14:textId="5A53E915" w:rsidR="00C82A5E" w:rsidRPr="00BA62AC" w:rsidRDefault="00C82A5E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877" w:type="dxa"/>
            <w:gridSpan w:val="5"/>
            <w:shd w:val="clear" w:color="auto" w:fill="D6ECFF" w:themeFill="background2"/>
          </w:tcPr>
          <w:p w14:paraId="099D397F" w14:textId="77777777" w:rsidR="00C82A5E" w:rsidRPr="00473AE9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956331C" w14:textId="2E56A7E4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Average loss</w:t>
            </w:r>
          </w:p>
          <w:p w14:paraId="6FB36572" w14:textId="720D230C" w:rsidR="00C82A5E" w:rsidRPr="00473AE9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  (accuracy)</w:t>
            </w:r>
          </w:p>
        </w:tc>
        <w:tc>
          <w:tcPr>
            <w:tcW w:w="1569" w:type="dxa"/>
          </w:tcPr>
          <w:p w14:paraId="5047BBFA" w14:textId="77777777" w:rsidR="00C82A5E" w:rsidRPr="00BA62AC" w:rsidRDefault="00C82A5E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B033F82" w14:textId="77777777" w:rsidR="00C82A5E" w:rsidRPr="00BA62AC" w:rsidRDefault="00C82A5E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19B773B" w14:textId="72634E64" w:rsidR="00C82A5E" w:rsidRPr="00BA62AC" w:rsidRDefault="00C82A5E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  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0.329</w:t>
            </w:r>
          </w:p>
          <w:p w14:paraId="30EB79C9" w14:textId="4439CBD4" w:rsidR="00C82A5E" w:rsidRPr="00BA62AC" w:rsidRDefault="00C82A5E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D6ECFF" w:themeFill="background2"/>
          </w:tcPr>
          <w:p w14:paraId="24BB3731" w14:textId="77777777" w:rsidR="00C82A5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3D411FC1" w14:textId="77777777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69BD8833" w14:textId="066BF77F" w:rsidR="00C82A5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</w:p>
        </w:tc>
        <w:tc>
          <w:tcPr>
            <w:tcW w:w="1144" w:type="dxa"/>
            <w:shd w:val="clear" w:color="auto" w:fill="FFFFFF" w:themeFill="background1"/>
          </w:tcPr>
          <w:p w14:paraId="45091384" w14:textId="77777777" w:rsidR="00C82A5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61634D4E" w14:textId="77777777" w:rsidR="00C82A5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761DA12F" w14:textId="068F8482" w:rsidR="00C82A5E" w:rsidRPr="00A952CD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2C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2.29</w:t>
            </w:r>
          </w:p>
        </w:tc>
        <w:tc>
          <w:tcPr>
            <w:tcW w:w="2071" w:type="dxa"/>
            <w:shd w:val="clear" w:color="auto" w:fill="D6ECFF" w:themeFill="background2"/>
          </w:tcPr>
          <w:p w14:paraId="66DFB191" w14:textId="77777777" w:rsidR="00C82A5E" w:rsidRDefault="00C82A5E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BA765A7" w14:textId="77777777" w:rsidR="00C82A5E" w:rsidRDefault="00C82A5E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09114200" w14:textId="68BAA70C" w:rsidR="00C82A5E" w:rsidRPr="00384485" w:rsidRDefault="00C82A5E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614" w:type="dxa"/>
          </w:tcPr>
          <w:p w14:paraId="1160CC7C" w14:textId="77777777" w:rsidR="00C82A5E" w:rsidRDefault="00C82A5E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C343E8B" w14:textId="77777777" w:rsidR="00C82A5E" w:rsidRDefault="00C82A5E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5262C6CC" w14:textId="2B505694" w:rsidR="00C82A5E" w:rsidRDefault="00C82A5E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90.6(+-2.29) %</w:t>
            </w:r>
          </w:p>
        </w:tc>
        <w:tc>
          <w:tcPr>
            <w:tcW w:w="2614" w:type="dxa"/>
            <w:shd w:val="clear" w:color="auto" w:fill="D6ECFF" w:themeFill="background2"/>
          </w:tcPr>
          <w:p w14:paraId="1B5BDF27" w14:textId="77777777" w:rsidR="0056368C" w:rsidRDefault="0056368C" w:rsidP="0056368C">
            <w:pPr>
              <w:shd w:val="clear" w:color="auto" w:fill="D6ECFF" w:themeFill="background2"/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E8C9E15" w14:textId="77777777" w:rsidR="0056368C" w:rsidRDefault="0056368C" w:rsidP="0056368C">
            <w:pPr>
              <w:shd w:val="clear" w:color="auto" w:fill="D6ECFF" w:themeFill="background2"/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08BCE9D2" w14:textId="3B2D9EF3" w:rsidR="00C82A5E" w:rsidRDefault="0056368C" w:rsidP="0056368C">
            <w:pPr>
              <w:shd w:val="clear" w:color="auto" w:fill="D6ECFF" w:themeFill="background2"/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precision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615" w:type="dxa"/>
          </w:tcPr>
          <w:p w14:paraId="685D835A" w14:textId="77777777" w:rsidR="00C82A5E" w:rsidRDefault="00C82A5E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4F28E6F" w14:textId="77777777" w:rsidR="00F6731F" w:rsidRDefault="00F6731F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D75E48A" w14:textId="67633AC4" w:rsidR="00F6731F" w:rsidRPr="00A952CD" w:rsidRDefault="003C6B8F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82(+-2.73) %</w:t>
            </w:r>
          </w:p>
        </w:tc>
      </w:tr>
      <w:tr w:rsidR="00C82A5E" w:rsidRPr="00702AEE" w14:paraId="1597997C" w14:textId="77777777" w:rsidTr="0056368C">
        <w:trPr>
          <w:trHeight w:val="1213"/>
        </w:trPr>
        <w:tc>
          <w:tcPr>
            <w:tcW w:w="1950" w:type="dxa"/>
            <w:shd w:val="clear" w:color="auto" w:fill="D6ECFF" w:themeFill="background2"/>
          </w:tcPr>
          <w:p w14:paraId="2A3533C6" w14:textId="77777777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Over all performance</w:t>
            </w:r>
          </w:p>
          <w:p w14:paraId="77DB0ACA" w14:textId="56100846" w:rsidR="00C82A5E" w:rsidRPr="00473AE9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2166" w:type="dxa"/>
          </w:tcPr>
          <w:p w14:paraId="2939DD06" w14:textId="77777777" w:rsidR="00C82A5E" w:rsidRPr="00BA62AC" w:rsidRDefault="00C82A5E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95F0DEA" w14:textId="5A1FD66A" w:rsidR="00C82A5E" w:rsidRPr="00BA62AC" w:rsidRDefault="00C82A5E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.3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(+- 1.43) %</w:t>
            </w:r>
          </w:p>
          <w:p w14:paraId="6E6C8CCD" w14:textId="77777777" w:rsidR="00C82A5E" w:rsidRPr="00BA62AC" w:rsidRDefault="00C82A5E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877" w:type="dxa"/>
            <w:gridSpan w:val="5"/>
            <w:shd w:val="clear" w:color="auto" w:fill="D6ECFF" w:themeFill="background2"/>
          </w:tcPr>
          <w:p w14:paraId="556298B8" w14:textId="77777777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E86C500" w14:textId="2ABFDA12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proofErr w:type="spellStart"/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  <w:p w14:paraId="4289BB9C" w14:textId="34FFB5C2" w:rsidR="00C82A5E" w:rsidRPr="00473AE9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 (accuracy)</w:t>
            </w:r>
          </w:p>
        </w:tc>
        <w:tc>
          <w:tcPr>
            <w:tcW w:w="1569" w:type="dxa"/>
          </w:tcPr>
          <w:p w14:paraId="38EF37AC" w14:textId="77777777" w:rsidR="00C82A5E" w:rsidRPr="00BA62AC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C379FD2" w14:textId="2DF5ABC6" w:rsidR="00C82A5E" w:rsidRPr="00BA62AC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1.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68</w:t>
            </w:r>
          </w:p>
        </w:tc>
        <w:tc>
          <w:tcPr>
            <w:tcW w:w="1772" w:type="dxa"/>
            <w:shd w:val="clear" w:color="auto" w:fill="D6ECFF" w:themeFill="background2"/>
          </w:tcPr>
          <w:p w14:paraId="2DEF091F" w14:textId="77777777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62F31699" w14:textId="463DC4ED" w:rsidR="00C82A5E" w:rsidRPr="00702AE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144" w:type="dxa"/>
            <w:shd w:val="clear" w:color="auto" w:fill="FFFFFF" w:themeFill="background1"/>
          </w:tcPr>
          <w:p w14:paraId="4641CFB5" w14:textId="77777777" w:rsidR="00C82A5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22B6D1B6" w14:textId="18ABE941" w:rsidR="00C82A5E" w:rsidRPr="007B137A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B137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3</w:t>
            </w:r>
            <w:r w:rsidRPr="007B137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60</w:t>
            </w:r>
          </w:p>
        </w:tc>
        <w:tc>
          <w:tcPr>
            <w:tcW w:w="2071" w:type="dxa"/>
            <w:shd w:val="clear" w:color="auto" w:fill="D6ECFF" w:themeFill="background2"/>
          </w:tcPr>
          <w:p w14:paraId="1E1B4200" w14:textId="77777777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5A97FCB2" w14:textId="16BFBA97" w:rsidR="00C82A5E" w:rsidRPr="00702AE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614" w:type="dxa"/>
          </w:tcPr>
          <w:p w14:paraId="5CBE1A8A" w14:textId="77777777" w:rsidR="00C82A5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6152F2B6" w14:textId="040D00DF" w:rsidR="00C82A5E" w:rsidRDefault="00C82A5E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80.0(+-3.60) %</w:t>
            </w:r>
          </w:p>
        </w:tc>
        <w:tc>
          <w:tcPr>
            <w:tcW w:w="2614" w:type="dxa"/>
            <w:shd w:val="clear" w:color="auto" w:fill="D6ECFF" w:themeFill="background2"/>
          </w:tcPr>
          <w:p w14:paraId="49AD067C" w14:textId="77777777" w:rsidR="0056368C" w:rsidRDefault="0056368C" w:rsidP="0056368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3524D6D8" w14:textId="5652D33F" w:rsidR="00C82A5E" w:rsidRPr="00A952CD" w:rsidRDefault="0056368C" w:rsidP="0056368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f1score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615" w:type="dxa"/>
          </w:tcPr>
          <w:p w14:paraId="53868F8B" w14:textId="77777777" w:rsidR="00C82A5E" w:rsidRDefault="00C82A5E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CFB0911" w14:textId="75F71ED4" w:rsidR="000F718C" w:rsidRPr="00A952CD" w:rsidRDefault="000F71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86(+-1.58) %</w:t>
            </w:r>
          </w:p>
        </w:tc>
      </w:tr>
    </w:tbl>
    <w:p w14:paraId="665CEED2" w14:textId="1642CBE1" w:rsidR="00D0116B" w:rsidRDefault="00D0116B">
      <w:pPr>
        <w:rPr>
          <w:i/>
          <w:iCs/>
          <w:sz w:val="24"/>
          <w:szCs w:val="24"/>
        </w:rPr>
      </w:pPr>
    </w:p>
    <w:p w14:paraId="1B942532" w14:textId="1D63BA52" w:rsidR="00D0116B" w:rsidRDefault="00D0116B">
      <w:pPr>
        <w:rPr>
          <w:i/>
          <w:iCs/>
          <w:sz w:val="24"/>
          <w:szCs w:val="24"/>
        </w:rPr>
      </w:pPr>
    </w:p>
    <w:p w14:paraId="15EF9663" w14:textId="23690917" w:rsidR="00D0116B" w:rsidRDefault="00D0116B">
      <w:pPr>
        <w:rPr>
          <w:i/>
          <w:iCs/>
          <w:sz w:val="24"/>
          <w:szCs w:val="24"/>
        </w:rPr>
      </w:pPr>
    </w:p>
    <w:p w14:paraId="0F8E88E1" w14:textId="6A25EB30" w:rsidR="00D0116B" w:rsidRDefault="00D0116B">
      <w:pPr>
        <w:rPr>
          <w:i/>
          <w:iCs/>
          <w:sz w:val="24"/>
          <w:szCs w:val="24"/>
        </w:rPr>
      </w:pPr>
    </w:p>
    <w:p w14:paraId="4BBC8D45" w14:textId="77777777" w:rsidR="00D0116B" w:rsidRDefault="00D0116B">
      <w:pPr>
        <w:rPr>
          <w:i/>
          <w:iCs/>
          <w:sz w:val="24"/>
          <w:szCs w:val="24"/>
        </w:rPr>
      </w:pPr>
    </w:p>
    <w:p w14:paraId="5CB36231" w14:textId="77777777" w:rsidR="00382ED9" w:rsidRDefault="00382ED9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22392" w:type="dxa"/>
        <w:tblLook w:val="04A0" w:firstRow="1" w:lastRow="0" w:firstColumn="1" w:lastColumn="0" w:noHBand="0" w:noVBand="1"/>
      </w:tblPr>
      <w:tblGrid>
        <w:gridCol w:w="22392"/>
      </w:tblGrid>
      <w:tr w:rsidR="00504AA2" w:rsidRPr="00702AEE" w14:paraId="70C2E430" w14:textId="77777777" w:rsidTr="0056368C">
        <w:trPr>
          <w:trHeight w:val="824"/>
        </w:trPr>
        <w:tc>
          <w:tcPr>
            <w:tcW w:w="22392" w:type="dxa"/>
            <w:shd w:val="clear" w:color="auto" w:fill="000000" w:themeFill="text1"/>
          </w:tcPr>
          <w:p w14:paraId="4D195862" w14:textId="77777777" w:rsidR="00504AA2" w:rsidRPr="00702AEE" w:rsidRDefault="00504AA2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lastRenderedPageBreak/>
              <w:t xml:space="preserve">        </w:t>
            </w:r>
          </w:p>
          <w:p w14:paraId="60607DB1" w14:textId="53AA33B7" w:rsidR="00504AA2" w:rsidRPr="00702AEE" w:rsidRDefault="00504AA2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>VGG1</w:t>
            </w:r>
            <w:r w:rsidR="00C95555">
              <w:rPr>
                <w:rFonts w:ascii="Arial" w:hAnsi="Arial" w:cs="Arial"/>
                <w:i/>
                <w:iCs/>
                <w:sz w:val="40"/>
                <w:szCs w:val="40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22392" w:type="dxa"/>
        <w:tblLook w:val="04A0" w:firstRow="1" w:lastRow="0" w:firstColumn="1" w:lastColumn="0" w:noHBand="0" w:noVBand="1"/>
      </w:tblPr>
      <w:tblGrid>
        <w:gridCol w:w="1981"/>
        <w:gridCol w:w="2267"/>
        <w:gridCol w:w="1099"/>
        <w:gridCol w:w="1482"/>
        <w:gridCol w:w="1482"/>
        <w:gridCol w:w="1487"/>
        <w:gridCol w:w="1772"/>
        <w:gridCol w:w="1493"/>
        <w:gridCol w:w="1913"/>
        <w:gridCol w:w="2472"/>
        <w:gridCol w:w="2472"/>
        <w:gridCol w:w="2472"/>
      </w:tblGrid>
      <w:tr w:rsidR="00A63ECE" w:rsidRPr="00702AEE" w14:paraId="2A707622" w14:textId="77777777" w:rsidTr="0056368C">
        <w:trPr>
          <w:trHeight w:val="703"/>
        </w:trPr>
        <w:tc>
          <w:tcPr>
            <w:tcW w:w="1981" w:type="dxa"/>
            <w:shd w:val="clear" w:color="auto" w:fill="000000" w:themeFill="text1"/>
          </w:tcPr>
          <w:p w14:paraId="7FB8ED0F" w14:textId="77777777" w:rsidR="00A63ECE" w:rsidRPr="00702AEE" w:rsidRDefault="00A63ECE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2267" w:type="dxa"/>
            <w:shd w:val="clear" w:color="auto" w:fill="000000" w:themeFill="text1"/>
          </w:tcPr>
          <w:p w14:paraId="746B60BE" w14:textId="77777777" w:rsidR="00A63ECE" w:rsidRPr="00702AEE" w:rsidRDefault="00A63ECE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accuracy</w:t>
            </w:r>
          </w:p>
        </w:tc>
        <w:tc>
          <w:tcPr>
            <w:tcW w:w="1099" w:type="dxa"/>
            <w:shd w:val="clear" w:color="auto" w:fill="000000" w:themeFill="text1"/>
          </w:tcPr>
          <w:p w14:paraId="610DAA41" w14:textId="77777777" w:rsidR="00A63ECE" w:rsidRPr="00702AEE" w:rsidRDefault="00A63ECE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loss</w:t>
            </w:r>
          </w:p>
        </w:tc>
        <w:tc>
          <w:tcPr>
            <w:tcW w:w="1482" w:type="dxa"/>
            <w:shd w:val="clear" w:color="auto" w:fill="000000" w:themeFill="text1"/>
          </w:tcPr>
          <w:p w14:paraId="64496836" w14:textId="79A8BF22" w:rsidR="00A63ECE" w:rsidRPr="00702AEE" w:rsidRDefault="00F00635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sensitivity</w:t>
            </w:r>
          </w:p>
        </w:tc>
        <w:tc>
          <w:tcPr>
            <w:tcW w:w="1482" w:type="dxa"/>
            <w:shd w:val="clear" w:color="auto" w:fill="000000" w:themeFill="text1"/>
          </w:tcPr>
          <w:p w14:paraId="566B4272" w14:textId="1B9A5295" w:rsidR="00A63ECE" w:rsidRPr="00702AEE" w:rsidRDefault="00A63ECE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specificity</w:t>
            </w:r>
          </w:p>
        </w:tc>
        <w:tc>
          <w:tcPr>
            <w:tcW w:w="1487" w:type="dxa"/>
            <w:shd w:val="clear" w:color="auto" w:fill="000000" w:themeFill="text1"/>
          </w:tcPr>
          <w:p w14:paraId="6BE0FF21" w14:textId="77777777" w:rsidR="00A63ECE" w:rsidRPr="00702AEE" w:rsidRDefault="00A63ECE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Confusion matrix</w:t>
            </w:r>
          </w:p>
        </w:tc>
        <w:tc>
          <w:tcPr>
            <w:tcW w:w="12594" w:type="dxa"/>
            <w:gridSpan w:val="6"/>
            <w:shd w:val="clear" w:color="auto" w:fill="000000" w:themeFill="text1"/>
          </w:tcPr>
          <w:p w14:paraId="31A88E86" w14:textId="77777777" w:rsidR="00A63ECE" w:rsidRPr="00702AEE" w:rsidRDefault="00A63ECE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566ECC" w:rsidRPr="00702AEE" w14:paraId="74D4B32D" w14:textId="77777777" w:rsidTr="0056368C">
        <w:trPr>
          <w:trHeight w:val="738"/>
        </w:trPr>
        <w:tc>
          <w:tcPr>
            <w:tcW w:w="1981" w:type="dxa"/>
            <w:shd w:val="clear" w:color="auto" w:fill="D6ECFF" w:themeFill="background2"/>
          </w:tcPr>
          <w:p w14:paraId="3770CCD2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7D6E5F4A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0E4A9345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5E007B6E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1</w:t>
            </w:r>
          </w:p>
        </w:tc>
        <w:tc>
          <w:tcPr>
            <w:tcW w:w="2267" w:type="dxa"/>
          </w:tcPr>
          <w:p w14:paraId="538C2219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4204EB94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1CE6614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</w:t>
            </w:r>
          </w:p>
          <w:p w14:paraId="762EFAE2" w14:textId="198B979C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035BA658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E09235B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F9E4C66" w14:textId="77777777" w:rsidR="00566ECC" w:rsidRPr="00BA62AC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99" w:type="dxa"/>
          </w:tcPr>
          <w:p w14:paraId="26E5C617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1AE0D44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CBFDC68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1692DF7" w14:textId="17776F7B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39       </w:t>
            </w:r>
          </w:p>
        </w:tc>
        <w:tc>
          <w:tcPr>
            <w:tcW w:w="1482" w:type="dxa"/>
          </w:tcPr>
          <w:p w14:paraId="3E6C150D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6BDC963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78AF2B1" w14:textId="77777777" w:rsidR="00A63ECE" w:rsidRDefault="00A63ECE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356BBA3" w14:textId="39094EBF" w:rsidR="00F00635" w:rsidRPr="00221326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94</w:t>
            </w:r>
          </w:p>
        </w:tc>
        <w:tc>
          <w:tcPr>
            <w:tcW w:w="1482" w:type="dxa"/>
          </w:tcPr>
          <w:p w14:paraId="18705E49" w14:textId="4218252B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2B7F6B0" w14:textId="77777777" w:rsidR="00566ECC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767650C" w14:textId="77777777" w:rsidR="00F00635" w:rsidRDefault="00F00635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9DDC966" w14:textId="34CB20DD" w:rsidR="00F00635" w:rsidRPr="00BA62AC" w:rsidRDefault="00F00635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82</w:t>
            </w:r>
          </w:p>
        </w:tc>
        <w:tc>
          <w:tcPr>
            <w:tcW w:w="1487" w:type="dxa"/>
          </w:tcPr>
          <w:p w14:paraId="3C840E58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56287131" w14:textId="77777777" w:rsidR="00F00635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312719F7" w14:textId="6712C550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82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18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</w:t>
            </w:r>
          </w:p>
          <w:p w14:paraId="441BE3F5" w14:textId="0644827D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6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]]</w:t>
            </w:r>
          </w:p>
          <w:p w14:paraId="7D0515ED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594" w:type="dxa"/>
            <w:gridSpan w:val="6"/>
          </w:tcPr>
          <w:p w14:paraId="25DBB848" w14:textId="7366EBFC" w:rsidR="00566ECC" w:rsidRPr="00746C03" w:rsidRDefault="00566ECC" w:rsidP="0056368C">
            <w:pPr>
              <w:pStyle w:val="HTMLPreformatted"/>
              <w:shd w:val="clear" w:color="auto" w:fill="FFFFFF"/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val="en-GB" w:eastAsia="en-GB"/>
              </w:rPr>
              <w:t xml:space="preserve">          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7939782C" w14:textId="77777777" w:rsidR="00566ECC" w:rsidRPr="00C95555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CC41DE8" w14:textId="77777777" w:rsidR="00566ECC" w:rsidRPr="00C95555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0       0.93      0.82      0.87       100</w:t>
            </w:r>
          </w:p>
          <w:p w14:paraId="7ABC12BD" w14:textId="77777777" w:rsidR="00566ECC" w:rsidRPr="00C95555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1       0.84      0.94      0.89       100</w:t>
            </w:r>
          </w:p>
          <w:p w14:paraId="1C27C51D" w14:textId="77777777" w:rsidR="00566ECC" w:rsidRPr="00C95555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3CC1A51B" w14:textId="77777777" w:rsidR="00566ECC" w:rsidRPr="00C95555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0.88       200</w:t>
            </w:r>
          </w:p>
          <w:p w14:paraId="6BE7BFCB" w14:textId="77777777" w:rsidR="00566ECC" w:rsidRPr="00C95555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0.89      0.88      0.88       200</w:t>
            </w:r>
          </w:p>
          <w:p w14:paraId="34B5B76C" w14:textId="77777777" w:rsidR="00566ECC" w:rsidRPr="00C95555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GB" w:eastAsia="en-GB"/>
              </w:rPr>
            </w:pPr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C9555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0.89      0.88      0.88       200</w:t>
            </w:r>
          </w:p>
          <w:p w14:paraId="720CEC5D" w14:textId="3A4A7AA2" w:rsidR="00566ECC" w:rsidRPr="00BA62AC" w:rsidRDefault="00566ECC" w:rsidP="00C955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6ECC" w:rsidRPr="00702AEE" w14:paraId="1648D399" w14:textId="77777777" w:rsidTr="0056368C">
        <w:trPr>
          <w:trHeight w:val="703"/>
        </w:trPr>
        <w:tc>
          <w:tcPr>
            <w:tcW w:w="1981" w:type="dxa"/>
            <w:shd w:val="clear" w:color="auto" w:fill="D6ECFF" w:themeFill="background2"/>
          </w:tcPr>
          <w:p w14:paraId="1EEACE3E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30F6F4F8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0D209CC6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2 </w:t>
            </w:r>
          </w:p>
        </w:tc>
        <w:tc>
          <w:tcPr>
            <w:tcW w:w="2267" w:type="dxa"/>
          </w:tcPr>
          <w:p w14:paraId="372B00C4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7C938D2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4D958D0E" w14:textId="71035D49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1.5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7D5137D6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FD80035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99" w:type="dxa"/>
          </w:tcPr>
          <w:p w14:paraId="72B4DECE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6B5E5BE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B5C370C" w14:textId="0B92628D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400</w:t>
            </w:r>
          </w:p>
        </w:tc>
        <w:tc>
          <w:tcPr>
            <w:tcW w:w="1482" w:type="dxa"/>
          </w:tcPr>
          <w:p w14:paraId="3C4CE254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4ED22AF" w14:textId="77777777" w:rsidR="00F00635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B89AA6F" w14:textId="68EDB729" w:rsidR="00F00635" w:rsidRPr="00BA62AC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 w:rsidR="0006382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1482" w:type="dxa"/>
          </w:tcPr>
          <w:p w14:paraId="50FEEE5F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7AFBA67" w14:textId="77777777" w:rsidR="00F00635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091B3BF" w14:textId="669018AF" w:rsidR="00F00635" w:rsidRPr="00BA62AC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99570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81</w:t>
            </w:r>
          </w:p>
        </w:tc>
        <w:tc>
          <w:tcPr>
            <w:tcW w:w="1487" w:type="dxa"/>
          </w:tcPr>
          <w:p w14:paraId="00A989BF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03161252" w14:textId="7B53F409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</w:t>
            </w:r>
          </w:p>
          <w:p w14:paraId="00C99488" w14:textId="0FEC7DE1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[1</w:t>
            </w:r>
            <w:r w:rsidR="0028381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82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]]</w:t>
            </w:r>
          </w:p>
          <w:p w14:paraId="5053E1FC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594" w:type="dxa"/>
            <w:gridSpan w:val="6"/>
          </w:tcPr>
          <w:p w14:paraId="2CDA30B3" w14:textId="4E780EAB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498B021E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74DD107D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0       0.82      0.81      0.81       100</w:t>
            </w:r>
          </w:p>
          <w:p w14:paraId="5FCE7236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1       0.81      0.82      0.82       100</w:t>
            </w:r>
          </w:p>
          <w:p w14:paraId="0E00638D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3FF7DB35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0.81       200</w:t>
            </w:r>
          </w:p>
          <w:p w14:paraId="22A168EE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0.82      0.81      0.81       200</w:t>
            </w:r>
          </w:p>
          <w:p w14:paraId="254342C9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0.82      0.81      0.81       200</w:t>
            </w:r>
          </w:p>
          <w:p w14:paraId="57C0B0BB" w14:textId="77777777" w:rsidR="00566ECC" w:rsidRPr="00BA62AC" w:rsidRDefault="00566ECC" w:rsidP="00EE3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6ECC" w:rsidRPr="00702AEE" w14:paraId="6B8C9B34" w14:textId="77777777" w:rsidTr="0056368C">
        <w:trPr>
          <w:trHeight w:val="703"/>
        </w:trPr>
        <w:tc>
          <w:tcPr>
            <w:tcW w:w="1981" w:type="dxa"/>
            <w:shd w:val="clear" w:color="auto" w:fill="D6ECFF" w:themeFill="background2"/>
          </w:tcPr>
          <w:p w14:paraId="02EA4A03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7125F5C2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5851F4CF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3 </w:t>
            </w:r>
          </w:p>
        </w:tc>
        <w:tc>
          <w:tcPr>
            <w:tcW w:w="2267" w:type="dxa"/>
          </w:tcPr>
          <w:p w14:paraId="5B29982B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</w:p>
          <w:p w14:paraId="65BF83D5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F3176E4" w14:textId="773BE070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3.5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27AAF3FA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45E8E11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99" w:type="dxa"/>
          </w:tcPr>
          <w:p w14:paraId="1A7D109F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28E867A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0C9F3D3" w14:textId="77777777" w:rsidR="00566ECC" w:rsidRPr="00221326" w:rsidRDefault="00566ECC" w:rsidP="00566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45</w:t>
            </w:r>
          </w:p>
          <w:p w14:paraId="7175EBBF" w14:textId="7D13902A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482" w:type="dxa"/>
          </w:tcPr>
          <w:p w14:paraId="78A51FF2" w14:textId="5514AD5B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1B125E0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C0185C6" w14:textId="0D72F59B" w:rsidR="00F00635" w:rsidRPr="00BA62AC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89</w:t>
            </w:r>
          </w:p>
        </w:tc>
        <w:tc>
          <w:tcPr>
            <w:tcW w:w="1482" w:type="dxa"/>
          </w:tcPr>
          <w:p w14:paraId="5B35C5AC" w14:textId="77777777" w:rsidR="00566ECC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F870371" w14:textId="77777777" w:rsidR="00995703" w:rsidRDefault="00995703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B0B0484" w14:textId="1987CA51" w:rsidR="00995703" w:rsidRPr="00BA62AC" w:rsidRDefault="00995703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0.7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1487" w:type="dxa"/>
          </w:tcPr>
          <w:p w14:paraId="40B8F3ED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1E74F89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27298E0" w14:textId="31E313B6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</w:t>
            </w:r>
          </w:p>
          <w:p w14:paraId="515F91AE" w14:textId="648543DF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11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89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]]</w:t>
            </w:r>
          </w:p>
          <w:p w14:paraId="5A64A4EA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594" w:type="dxa"/>
            <w:gridSpan w:val="6"/>
          </w:tcPr>
          <w:p w14:paraId="52A1A3D3" w14:textId="51548680" w:rsidR="00566ECC" w:rsidRPr="00746C03" w:rsidRDefault="00566ECC" w:rsidP="0056368C">
            <w:pPr>
              <w:pStyle w:val="HTMLPreformatted"/>
              <w:shd w:val="clear" w:color="auto" w:fill="FFFFFF"/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val="en-GB" w:eastAsia="en-GB"/>
              </w:rPr>
              <w:t xml:space="preserve">          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1E16C1B4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6A11C704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0       0.88      0.78      0.83       100</w:t>
            </w:r>
          </w:p>
          <w:p w14:paraId="470CE03C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1       0.80      0.89      0.84       100</w:t>
            </w:r>
          </w:p>
          <w:p w14:paraId="54033A55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1AE1B53C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0.83       200</w:t>
            </w:r>
          </w:p>
          <w:p w14:paraId="5FF276EB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0.84      0.83      0.83       200</w:t>
            </w:r>
          </w:p>
          <w:p w14:paraId="73C8F115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0.84      0.83      0.83       200</w:t>
            </w:r>
          </w:p>
          <w:p w14:paraId="460FE9E4" w14:textId="7ED5990D" w:rsidR="00566ECC" w:rsidRPr="00BA62AC" w:rsidRDefault="00566ECC" w:rsidP="00EE313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6ECC" w:rsidRPr="00702AEE" w14:paraId="78F28BBF" w14:textId="77777777" w:rsidTr="0056368C">
        <w:trPr>
          <w:trHeight w:val="738"/>
        </w:trPr>
        <w:tc>
          <w:tcPr>
            <w:tcW w:w="1981" w:type="dxa"/>
            <w:shd w:val="clear" w:color="auto" w:fill="D6ECFF" w:themeFill="background2"/>
          </w:tcPr>
          <w:p w14:paraId="0C2B0FC2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6B082E4F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33E58CAE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4 </w:t>
            </w:r>
          </w:p>
        </w:tc>
        <w:tc>
          <w:tcPr>
            <w:tcW w:w="2267" w:type="dxa"/>
          </w:tcPr>
          <w:p w14:paraId="0852ABFB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669C7B92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1C3D8382" w14:textId="555A4893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7.5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7EEAC22D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F284225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67E3A6B" w14:textId="77777777" w:rsidR="00566ECC" w:rsidRPr="00BA62AC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99" w:type="dxa"/>
          </w:tcPr>
          <w:p w14:paraId="0393DE76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EFC515E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4931A01D" w14:textId="23B8AEF2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26</w:t>
            </w:r>
          </w:p>
        </w:tc>
        <w:tc>
          <w:tcPr>
            <w:tcW w:w="1482" w:type="dxa"/>
          </w:tcPr>
          <w:p w14:paraId="20A0AE2C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F8AF5E8" w14:textId="77777777" w:rsidR="00F00635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B24CB6B" w14:textId="4BE95619" w:rsidR="00F00635" w:rsidRPr="00221326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97</w:t>
            </w:r>
          </w:p>
        </w:tc>
        <w:tc>
          <w:tcPr>
            <w:tcW w:w="1482" w:type="dxa"/>
          </w:tcPr>
          <w:p w14:paraId="080026C0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064E0F0" w14:textId="77777777" w:rsidR="00995703" w:rsidRDefault="00995703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5B826EE" w14:textId="3CA3B493" w:rsidR="00995703" w:rsidRPr="00BA62AC" w:rsidRDefault="00995703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78</w:t>
            </w:r>
          </w:p>
        </w:tc>
        <w:tc>
          <w:tcPr>
            <w:tcW w:w="1487" w:type="dxa"/>
          </w:tcPr>
          <w:p w14:paraId="64BA74B1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4993325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967CC2D" w14:textId="7211EC0A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78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22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</w:t>
            </w:r>
          </w:p>
          <w:p w14:paraId="5E10A0EE" w14:textId="37CC1CE1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9</w:t>
            </w:r>
            <w:r w:rsidR="00F0063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]]</w:t>
            </w:r>
          </w:p>
          <w:p w14:paraId="3EFAA859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594" w:type="dxa"/>
            <w:gridSpan w:val="6"/>
          </w:tcPr>
          <w:p w14:paraId="7EF1450A" w14:textId="32B8C0FB" w:rsidR="00566ECC" w:rsidRPr="00746C03" w:rsidRDefault="00566ECC" w:rsidP="0056368C">
            <w:pPr>
              <w:pStyle w:val="HTMLPreformatted"/>
              <w:shd w:val="clear" w:color="auto" w:fill="FFFFFF"/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08F286A6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5B244513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0       0.96      0.78      0.86       100</w:t>
            </w:r>
          </w:p>
          <w:p w14:paraId="197AE1A4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1       0.82      0.97      0.89       100</w:t>
            </w:r>
          </w:p>
          <w:p w14:paraId="1A2F0E19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1A3C8D6E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0.88       200</w:t>
            </w:r>
          </w:p>
          <w:p w14:paraId="200A7F38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0.89      0.88      0.87       200</w:t>
            </w:r>
          </w:p>
          <w:p w14:paraId="4DBF3B0B" w14:textId="77777777" w:rsidR="00566ECC" w:rsidRPr="00EE313F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0.89      0.88      0.87       200</w:t>
            </w:r>
          </w:p>
          <w:p w14:paraId="3E7A67F2" w14:textId="3C48FB93" w:rsidR="00566ECC" w:rsidRPr="00BA62AC" w:rsidRDefault="00566ECC" w:rsidP="00EE313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6ECC" w:rsidRPr="00702AEE" w14:paraId="2AF88FDF" w14:textId="77777777" w:rsidTr="0056368C">
        <w:trPr>
          <w:trHeight w:val="703"/>
        </w:trPr>
        <w:tc>
          <w:tcPr>
            <w:tcW w:w="1981" w:type="dxa"/>
            <w:shd w:val="clear" w:color="auto" w:fill="D6ECFF" w:themeFill="background2"/>
          </w:tcPr>
          <w:p w14:paraId="0BE8209E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6337F52F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4C5F738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9AA15CE" w14:textId="77777777" w:rsidR="00566ECC" w:rsidRPr="00473AE9" w:rsidRDefault="00566ECC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5</w:t>
            </w:r>
          </w:p>
        </w:tc>
        <w:tc>
          <w:tcPr>
            <w:tcW w:w="2267" w:type="dxa"/>
          </w:tcPr>
          <w:p w14:paraId="3D13606B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2B66C7E2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</w:p>
          <w:p w14:paraId="210EE8DE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5408563A" w14:textId="05A2C2E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5EE0D725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2AA8BBE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3BFE80B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099" w:type="dxa"/>
          </w:tcPr>
          <w:p w14:paraId="4435B6C0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B9E2B5F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23859F9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52D5219" w14:textId="66E07780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18</w:t>
            </w:r>
          </w:p>
        </w:tc>
        <w:tc>
          <w:tcPr>
            <w:tcW w:w="1482" w:type="dxa"/>
          </w:tcPr>
          <w:p w14:paraId="138F2CCA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E2905F7" w14:textId="77777777" w:rsidR="00F00635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2F43FBB" w14:textId="77777777" w:rsidR="00F00635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EE93F47" w14:textId="2EDD4071" w:rsidR="00F00635" w:rsidRDefault="00F00635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0.</w:t>
            </w:r>
            <w:r w:rsidR="00C15C8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95</w:t>
            </w:r>
          </w:p>
        </w:tc>
        <w:tc>
          <w:tcPr>
            <w:tcW w:w="1482" w:type="dxa"/>
          </w:tcPr>
          <w:p w14:paraId="76789F0F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504FF24" w14:textId="77777777" w:rsidR="00995703" w:rsidRDefault="00995703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BC8BCC9" w14:textId="77777777" w:rsidR="00995703" w:rsidRDefault="00995703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88B22D4" w14:textId="7DF9FDA9" w:rsidR="00995703" w:rsidRPr="00BA62AC" w:rsidRDefault="00995703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0.</w:t>
            </w:r>
            <w:r w:rsidR="00C15C81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79</w:t>
            </w:r>
          </w:p>
        </w:tc>
        <w:tc>
          <w:tcPr>
            <w:tcW w:w="1487" w:type="dxa"/>
          </w:tcPr>
          <w:p w14:paraId="7CC3E48C" w14:textId="77777777" w:rsidR="00566ECC" w:rsidRPr="00BA62AC" w:rsidRDefault="00566ECC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2F3ED47" w14:textId="77777777" w:rsidR="00566EC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223BE48" w14:textId="263E66A1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[[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79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21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</w:t>
            </w:r>
          </w:p>
          <w:p w14:paraId="30478788" w14:textId="6B94F181" w:rsidR="00566ECC" w:rsidRPr="00221326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[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5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95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]]</w:t>
            </w:r>
          </w:p>
          <w:p w14:paraId="432728CD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0551A63" w14:textId="77777777" w:rsidR="00566ECC" w:rsidRPr="00BA62AC" w:rsidRDefault="00566ECC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2594" w:type="dxa"/>
            <w:gridSpan w:val="6"/>
          </w:tcPr>
          <w:p w14:paraId="221B240D" w14:textId="1A1F5BE2" w:rsidR="00566ECC" w:rsidRPr="00746C03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0642D6E6" w14:textId="3D2AF017" w:rsidR="00566ECC" w:rsidRPr="00746C03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14:paraId="4D3AF6AB" w14:textId="77777777" w:rsidR="00566ECC" w:rsidRPr="00746C03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0       0.94      0.79      0.86       100</w:t>
            </w:r>
          </w:p>
          <w:p w14:paraId="6A15D20A" w14:textId="77777777" w:rsidR="00566ECC" w:rsidRPr="00746C03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1       0.82      0.95      0.88       100</w:t>
            </w:r>
          </w:p>
          <w:p w14:paraId="6227B441" w14:textId="77777777" w:rsidR="00566ECC" w:rsidRPr="00746C03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83B0DA9" w14:textId="77777777" w:rsidR="00566ECC" w:rsidRPr="00746C03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accuracy                           0.87       200</w:t>
            </w:r>
          </w:p>
          <w:p w14:paraId="7C87E362" w14:textId="77777777" w:rsidR="00566ECC" w:rsidRPr="00746C03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macro </w:t>
            </w:r>
            <w:proofErr w:type="spellStart"/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0.88      0.87      0.87       200</w:t>
            </w:r>
          </w:p>
          <w:p w14:paraId="042B2263" w14:textId="77777777" w:rsidR="00566ECC" w:rsidRPr="00746C03" w:rsidRDefault="00566ECC" w:rsidP="005636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weighted </w:t>
            </w:r>
            <w:proofErr w:type="spellStart"/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avg</w:t>
            </w:r>
            <w:proofErr w:type="spellEnd"/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0.88      0.87      0.87       200</w:t>
            </w:r>
          </w:p>
          <w:p w14:paraId="3A0D4ABA" w14:textId="77777777" w:rsidR="00566ECC" w:rsidRPr="00BA62AC" w:rsidRDefault="00566ECC" w:rsidP="00746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6368C" w:rsidRPr="00702AEE" w14:paraId="79F20741" w14:textId="77777777" w:rsidTr="0056368C">
        <w:trPr>
          <w:trHeight w:val="1864"/>
        </w:trPr>
        <w:tc>
          <w:tcPr>
            <w:tcW w:w="1981" w:type="dxa"/>
            <w:shd w:val="clear" w:color="auto" w:fill="D6ECFF" w:themeFill="background2"/>
          </w:tcPr>
          <w:p w14:paraId="598261AC" w14:textId="77777777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6D376DF" w14:textId="79E9F24D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1F01669E" w14:textId="13CA6B95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  <w:p w14:paraId="1CB430BC" w14:textId="384D416B" w:rsidR="0056368C" w:rsidRPr="00473AE9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67" w:type="dxa"/>
          </w:tcPr>
          <w:p w14:paraId="47BE6427" w14:textId="77777777" w:rsidR="0056368C" w:rsidRPr="00BA62AC" w:rsidRDefault="0056368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6E150D6C" w14:textId="77777777" w:rsidR="0056368C" w:rsidRPr="00BA62AC" w:rsidRDefault="0056368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8B0DF99" w14:textId="4BB7CD38" w:rsidR="0056368C" w:rsidRPr="00BA62AC" w:rsidRDefault="0056368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2.54</w:t>
            </w:r>
          </w:p>
          <w:p w14:paraId="747EB1B1" w14:textId="77777777" w:rsidR="0056368C" w:rsidRPr="00BA62AC" w:rsidRDefault="0056368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063" w:type="dxa"/>
            <w:gridSpan w:val="3"/>
            <w:shd w:val="clear" w:color="auto" w:fill="D6ECFF" w:themeFill="background2"/>
          </w:tcPr>
          <w:p w14:paraId="3B73CD96" w14:textId="77777777" w:rsidR="0056368C" w:rsidRPr="00473AE9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EA02873" w14:textId="4DF7AF3E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Average loss</w:t>
            </w:r>
          </w:p>
          <w:p w14:paraId="64A2B7C0" w14:textId="06F23173" w:rsidR="0056368C" w:rsidRPr="00473AE9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(accuracy)</w:t>
            </w:r>
          </w:p>
        </w:tc>
        <w:tc>
          <w:tcPr>
            <w:tcW w:w="1487" w:type="dxa"/>
          </w:tcPr>
          <w:p w14:paraId="51702CCC" w14:textId="77777777" w:rsidR="0056368C" w:rsidRPr="00BA62AC" w:rsidRDefault="0056368C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773651A" w14:textId="77777777" w:rsidR="0056368C" w:rsidRPr="00BA62AC" w:rsidRDefault="0056368C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0FA6BDE" w14:textId="3A54C83D" w:rsidR="0056368C" w:rsidRPr="00BA62AC" w:rsidRDefault="0056368C" w:rsidP="004009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  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48</w:t>
            </w:r>
          </w:p>
          <w:p w14:paraId="2208D9D3" w14:textId="77777777" w:rsidR="0056368C" w:rsidRPr="00BA62AC" w:rsidRDefault="0056368C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72" w:type="dxa"/>
            <w:shd w:val="clear" w:color="auto" w:fill="D6ECFF" w:themeFill="background2"/>
          </w:tcPr>
          <w:p w14:paraId="433ACE47" w14:textId="77777777" w:rsidR="0056368C" w:rsidRDefault="0056368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42084E9D" w14:textId="77777777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3807D861" w14:textId="53BCA830" w:rsidR="0056368C" w:rsidRDefault="0056368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</w:p>
        </w:tc>
        <w:tc>
          <w:tcPr>
            <w:tcW w:w="1493" w:type="dxa"/>
          </w:tcPr>
          <w:p w14:paraId="3F3C4CD1" w14:textId="77777777" w:rsidR="0056368C" w:rsidRDefault="0056368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65E64910" w14:textId="77777777" w:rsidR="0056368C" w:rsidRDefault="0056368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4B9F4431" w14:textId="00DEA947" w:rsidR="0056368C" w:rsidRPr="00044B2E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044B2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3.74</w:t>
            </w:r>
          </w:p>
        </w:tc>
        <w:tc>
          <w:tcPr>
            <w:tcW w:w="1913" w:type="dxa"/>
            <w:shd w:val="clear" w:color="auto" w:fill="D6ECFF" w:themeFill="background2"/>
          </w:tcPr>
          <w:p w14:paraId="6D80D522" w14:textId="77777777" w:rsidR="0056368C" w:rsidRDefault="0056368C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5F3ECA8" w14:textId="77777777" w:rsidR="0056368C" w:rsidRDefault="0056368C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31E57AA8" w14:textId="79CAA499" w:rsidR="0056368C" w:rsidRPr="00384485" w:rsidRDefault="0056368C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(sensitivity)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472" w:type="dxa"/>
          </w:tcPr>
          <w:p w14:paraId="242203B5" w14:textId="77777777" w:rsidR="0056368C" w:rsidRDefault="0056368C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B93B68C" w14:textId="77777777" w:rsidR="0056368C" w:rsidRDefault="0056368C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E710792" w14:textId="0CCEC8D1" w:rsidR="0056368C" w:rsidRDefault="0056368C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92.8(+-3.74) %   </w:t>
            </w:r>
          </w:p>
        </w:tc>
        <w:tc>
          <w:tcPr>
            <w:tcW w:w="2472" w:type="dxa"/>
            <w:shd w:val="clear" w:color="auto" w:fill="D6ECFF" w:themeFill="background2"/>
          </w:tcPr>
          <w:p w14:paraId="1A3204E1" w14:textId="77777777" w:rsidR="0056368C" w:rsidRDefault="0056368C" w:rsidP="0040091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0BF1DDA5" w14:textId="77777777" w:rsidR="0056368C" w:rsidRDefault="0056368C" w:rsidP="0056368C">
            <w:pPr>
              <w:shd w:val="clear" w:color="auto" w:fill="D6ECFF" w:themeFill="background2"/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7CE1D338" w14:textId="58D0B55E" w:rsidR="0056368C" w:rsidRDefault="0056368C" w:rsidP="0056368C">
            <w:pPr>
              <w:shd w:val="clear" w:color="auto" w:fill="D6ECFF" w:themeFill="background2"/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precision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72" w:type="dxa"/>
          </w:tcPr>
          <w:p w14:paraId="754797A0" w14:textId="77777777" w:rsidR="0056368C" w:rsidRDefault="0056368C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E857B8F" w14:textId="77777777" w:rsidR="003C6B8F" w:rsidRDefault="003C6B8F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303EF2B6" w14:textId="17084383" w:rsidR="003C6B8F" w:rsidRPr="00044B2E" w:rsidRDefault="003C6B8F" w:rsidP="00400915">
            <w:pPr>
              <w:tabs>
                <w:tab w:val="left" w:pos="1419"/>
              </w:tabs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81.8(+-1.73) %</w:t>
            </w:r>
          </w:p>
        </w:tc>
      </w:tr>
      <w:tr w:rsidR="0056368C" w:rsidRPr="00702AEE" w14:paraId="507FB702" w14:textId="77777777" w:rsidTr="0056368C">
        <w:trPr>
          <w:trHeight w:val="1213"/>
        </w:trPr>
        <w:tc>
          <w:tcPr>
            <w:tcW w:w="1981" w:type="dxa"/>
            <w:shd w:val="clear" w:color="auto" w:fill="D6ECFF" w:themeFill="background2"/>
          </w:tcPr>
          <w:p w14:paraId="78A6C78E" w14:textId="77777777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Over all performance</w:t>
            </w:r>
          </w:p>
          <w:p w14:paraId="550D5255" w14:textId="31429D0E" w:rsidR="0056368C" w:rsidRPr="00473AE9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(accuracy)</w:t>
            </w:r>
          </w:p>
        </w:tc>
        <w:tc>
          <w:tcPr>
            <w:tcW w:w="2267" w:type="dxa"/>
          </w:tcPr>
          <w:p w14:paraId="7B1C5B52" w14:textId="77777777" w:rsidR="0056368C" w:rsidRPr="00BA62AC" w:rsidRDefault="0056368C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9E84DD5" w14:textId="6851D2D5" w:rsidR="0056368C" w:rsidRPr="00BA62AC" w:rsidRDefault="0056368C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.5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(+-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2.54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2FFE8D5E" w14:textId="77777777" w:rsidR="0056368C" w:rsidRPr="00BA62AC" w:rsidRDefault="0056368C" w:rsidP="00400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063" w:type="dxa"/>
            <w:gridSpan w:val="3"/>
            <w:shd w:val="clear" w:color="auto" w:fill="D6ECFF" w:themeFill="background2"/>
          </w:tcPr>
          <w:p w14:paraId="53821056" w14:textId="77777777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3AFEEBCA" w14:textId="7CED7305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  <w:p w14:paraId="3FB98E21" w14:textId="189B4B68" w:rsidR="0056368C" w:rsidRPr="00473AE9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(accuracy)</w:t>
            </w:r>
          </w:p>
        </w:tc>
        <w:tc>
          <w:tcPr>
            <w:tcW w:w="1487" w:type="dxa"/>
          </w:tcPr>
          <w:p w14:paraId="4C8E6E7D" w14:textId="77777777" w:rsidR="0056368C" w:rsidRPr="00BA62A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F319DD6" w14:textId="70C4242C" w:rsidR="0056368C" w:rsidRPr="00BA62A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2.97</w:t>
            </w:r>
          </w:p>
        </w:tc>
        <w:tc>
          <w:tcPr>
            <w:tcW w:w="1772" w:type="dxa"/>
            <w:shd w:val="clear" w:color="auto" w:fill="D6ECFF" w:themeFill="background2"/>
          </w:tcPr>
          <w:p w14:paraId="1BEE663C" w14:textId="77777777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Standard    deviation</w:t>
            </w:r>
          </w:p>
          <w:p w14:paraId="624F43D0" w14:textId="23D4D740" w:rsidR="0056368C" w:rsidRPr="00702AEE" w:rsidRDefault="0056368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493" w:type="dxa"/>
          </w:tcPr>
          <w:p w14:paraId="1B4D467D" w14:textId="77777777" w:rsidR="0056368C" w:rsidRDefault="0056368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15E960AD" w14:textId="7AAC253E" w:rsidR="0056368C" w:rsidRPr="00044B2E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1.93</w:t>
            </w:r>
          </w:p>
        </w:tc>
        <w:tc>
          <w:tcPr>
            <w:tcW w:w="1913" w:type="dxa"/>
            <w:shd w:val="clear" w:color="auto" w:fill="D6ECFF" w:themeFill="background2"/>
          </w:tcPr>
          <w:p w14:paraId="3D60F256" w14:textId="77777777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352E85B8" w14:textId="4B3D95B3" w:rsidR="0056368C" w:rsidRPr="00702AEE" w:rsidRDefault="0056368C" w:rsidP="0040091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72" w:type="dxa"/>
          </w:tcPr>
          <w:p w14:paraId="579DF062" w14:textId="77777777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2174A2F" w14:textId="5FE923E8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79.6(+-1.93) %</w:t>
            </w:r>
          </w:p>
        </w:tc>
        <w:tc>
          <w:tcPr>
            <w:tcW w:w="2472" w:type="dxa"/>
            <w:shd w:val="clear" w:color="auto" w:fill="D6ECFF" w:themeFill="background2"/>
          </w:tcPr>
          <w:p w14:paraId="3AE04688" w14:textId="77777777" w:rsidR="0056368C" w:rsidRDefault="0056368C" w:rsidP="0056368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 performance</w:t>
            </w:r>
          </w:p>
          <w:p w14:paraId="0A1C7DEB" w14:textId="48FEB442" w:rsidR="0056368C" w:rsidRPr="00044B2E" w:rsidRDefault="0056368C" w:rsidP="0056368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f1score</w:t>
            </w:r>
            <w:r w:rsidRPr="0075000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72" w:type="dxa"/>
          </w:tcPr>
          <w:p w14:paraId="1033C6FF" w14:textId="77777777" w:rsidR="0056368C" w:rsidRDefault="005636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D80C7D8" w14:textId="43422173" w:rsidR="000F718C" w:rsidRPr="00044B2E" w:rsidRDefault="000F718C" w:rsidP="0040091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86.4(+-3.24) %</w:t>
            </w:r>
          </w:p>
        </w:tc>
      </w:tr>
    </w:tbl>
    <w:p w14:paraId="1308A11C" w14:textId="77777777" w:rsidR="00504AA2" w:rsidRPr="00EC7D5A" w:rsidRDefault="00504AA2">
      <w:pPr>
        <w:rPr>
          <w:i/>
          <w:iCs/>
          <w:sz w:val="24"/>
          <w:szCs w:val="24"/>
        </w:rPr>
      </w:pPr>
    </w:p>
    <w:sectPr w:rsidR="00504AA2" w:rsidRPr="00EC7D5A" w:rsidSect="001127AE">
      <w:footerReference w:type="default" r:id="rId29"/>
      <w:pgSz w:w="23814" w:h="25515" w:code="5"/>
      <w:pgMar w:top="1729" w:right="1797" w:bottom="1440" w:left="179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D592" w14:textId="77777777" w:rsidR="003310FF" w:rsidRDefault="003310FF" w:rsidP="00C6554A">
      <w:pPr>
        <w:spacing w:after="0" w:line="240" w:lineRule="auto"/>
      </w:pPr>
      <w:r>
        <w:separator/>
      </w:r>
    </w:p>
  </w:endnote>
  <w:endnote w:type="continuationSeparator" w:id="0">
    <w:p w14:paraId="1FB00DB2" w14:textId="77777777" w:rsidR="003310FF" w:rsidRDefault="003310FF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ADE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E587" w14:textId="77777777" w:rsidR="003310FF" w:rsidRDefault="003310FF" w:rsidP="00C6554A">
      <w:pPr>
        <w:spacing w:after="0" w:line="240" w:lineRule="auto"/>
      </w:pPr>
      <w:r>
        <w:separator/>
      </w:r>
    </w:p>
  </w:footnote>
  <w:footnote w:type="continuationSeparator" w:id="0">
    <w:p w14:paraId="5AB1E2F8" w14:textId="77777777" w:rsidR="003310FF" w:rsidRDefault="003310FF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1B"/>
    <w:rsid w:val="0004024D"/>
    <w:rsid w:val="00044B2E"/>
    <w:rsid w:val="00047C87"/>
    <w:rsid w:val="00053373"/>
    <w:rsid w:val="00063825"/>
    <w:rsid w:val="000B3805"/>
    <w:rsid w:val="000E682C"/>
    <w:rsid w:val="000F718C"/>
    <w:rsid w:val="0010425E"/>
    <w:rsid w:val="001127AE"/>
    <w:rsid w:val="00157351"/>
    <w:rsid w:val="00183AF2"/>
    <w:rsid w:val="001B6A1B"/>
    <w:rsid w:val="001B7EF9"/>
    <w:rsid w:val="00200022"/>
    <w:rsid w:val="00221326"/>
    <w:rsid w:val="002429F4"/>
    <w:rsid w:val="002554CD"/>
    <w:rsid w:val="00264D38"/>
    <w:rsid w:val="0027218C"/>
    <w:rsid w:val="00283810"/>
    <w:rsid w:val="00293B83"/>
    <w:rsid w:val="002A6AF3"/>
    <w:rsid w:val="002B4294"/>
    <w:rsid w:val="002C7B1B"/>
    <w:rsid w:val="002E0461"/>
    <w:rsid w:val="002E5280"/>
    <w:rsid w:val="003310FF"/>
    <w:rsid w:val="00333D0D"/>
    <w:rsid w:val="00336184"/>
    <w:rsid w:val="003445E8"/>
    <w:rsid w:val="00382ED9"/>
    <w:rsid w:val="00384485"/>
    <w:rsid w:val="003863AC"/>
    <w:rsid w:val="003C6B8F"/>
    <w:rsid w:val="003E2984"/>
    <w:rsid w:val="00400915"/>
    <w:rsid w:val="00432ABC"/>
    <w:rsid w:val="00444A32"/>
    <w:rsid w:val="00473AE9"/>
    <w:rsid w:val="004B1B59"/>
    <w:rsid w:val="004C049F"/>
    <w:rsid w:val="005000E2"/>
    <w:rsid w:val="00504AA2"/>
    <w:rsid w:val="00541AF2"/>
    <w:rsid w:val="0056368C"/>
    <w:rsid w:val="00566ECC"/>
    <w:rsid w:val="005A528E"/>
    <w:rsid w:val="005B053E"/>
    <w:rsid w:val="005E79AE"/>
    <w:rsid w:val="00603C48"/>
    <w:rsid w:val="006138F8"/>
    <w:rsid w:val="00657786"/>
    <w:rsid w:val="00695763"/>
    <w:rsid w:val="006A3CE7"/>
    <w:rsid w:val="006C26CC"/>
    <w:rsid w:val="00702AEE"/>
    <w:rsid w:val="00732928"/>
    <w:rsid w:val="007344FE"/>
    <w:rsid w:val="00746C03"/>
    <w:rsid w:val="0075000C"/>
    <w:rsid w:val="00775430"/>
    <w:rsid w:val="0079091F"/>
    <w:rsid w:val="0079520D"/>
    <w:rsid w:val="007A5582"/>
    <w:rsid w:val="007A6B61"/>
    <w:rsid w:val="007B137A"/>
    <w:rsid w:val="007D148A"/>
    <w:rsid w:val="007F275D"/>
    <w:rsid w:val="0081569A"/>
    <w:rsid w:val="00845BF3"/>
    <w:rsid w:val="00850AE8"/>
    <w:rsid w:val="00864C0B"/>
    <w:rsid w:val="00876BAD"/>
    <w:rsid w:val="00886B8A"/>
    <w:rsid w:val="008C00C0"/>
    <w:rsid w:val="008C4335"/>
    <w:rsid w:val="008D314C"/>
    <w:rsid w:val="008E45FD"/>
    <w:rsid w:val="0091457F"/>
    <w:rsid w:val="00922134"/>
    <w:rsid w:val="00927CA7"/>
    <w:rsid w:val="00954A22"/>
    <w:rsid w:val="00964656"/>
    <w:rsid w:val="00995703"/>
    <w:rsid w:val="009A35A2"/>
    <w:rsid w:val="009B30A3"/>
    <w:rsid w:val="009C194F"/>
    <w:rsid w:val="00A03E2B"/>
    <w:rsid w:val="00A2750F"/>
    <w:rsid w:val="00A446E1"/>
    <w:rsid w:val="00A50805"/>
    <w:rsid w:val="00A515EE"/>
    <w:rsid w:val="00A63ECE"/>
    <w:rsid w:val="00A64FAD"/>
    <w:rsid w:val="00A728FB"/>
    <w:rsid w:val="00A77E01"/>
    <w:rsid w:val="00A952CD"/>
    <w:rsid w:val="00AB13FD"/>
    <w:rsid w:val="00AB49A7"/>
    <w:rsid w:val="00AB56E7"/>
    <w:rsid w:val="00AC38F1"/>
    <w:rsid w:val="00AC6526"/>
    <w:rsid w:val="00B5240C"/>
    <w:rsid w:val="00B5682D"/>
    <w:rsid w:val="00B64E55"/>
    <w:rsid w:val="00BA62AC"/>
    <w:rsid w:val="00BF5B91"/>
    <w:rsid w:val="00C00EC8"/>
    <w:rsid w:val="00C06090"/>
    <w:rsid w:val="00C14264"/>
    <w:rsid w:val="00C15C81"/>
    <w:rsid w:val="00C20E4F"/>
    <w:rsid w:val="00C6554A"/>
    <w:rsid w:val="00C65B9D"/>
    <w:rsid w:val="00C82A5E"/>
    <w:rsid w:val="00C95555"/>
    <w:rsid w:val="00CB77E0"/>
    <w:rsid w:val="00CE6160"/>
    <w:rsid w:val="00CF2BA3"/>
    <w:rsid w:val="00D0116B"/>
    <w:rsid w:val="00D01DFE"/>
    <w:rsid w:val="00D15C33"/>
    <w:rsid w:val="00D17C41"/>
    <w:rsid w:val="00D44072"/>
    <w:rsid w:val="00D5205C"/>
    <w:rsid w:val="00D73BE5"/>
    <w:rsid w:val="00D7572C"/>
    <w:rsid w:val="00D957BD"/>
    <w:rsid w:val="00DD1C15"/>
    <w:rsid w:val="00E255E4"/>
    <w:rsid w:val="00E56FB5"/>
    <w:rsid w:val="00E95E6F"/>
    <w:rsid w:val="00EA0EAC"/>
    <w:rsid w:val="00EC7D5A"/>
    <w:rsid w:val="00ED7C44"/>
    <w:rsid w:val="00EE313F"/>
    <w:rsid w:val="00F00635"/>
    <w:rsid w:val="00F16790"/>
    <w:rsid w:val="00F31B5B"/>
    <w:rsid w:val="00F34092"/>
    <w:rsid w:val="00F4478F"/>
    <w:rsid w:val="00F457F3"/>
    <w:rsid w:val="00F559AF"/>
    <w:rsid w:val="00F57446"/>
    <w:rsid w:val="00F611E1"/>
    <w:rsid w:val="00F64EFB"/>
    <w:rsid w:val="00F6731F"/>
    <w:rsid w:val="00FA1C33"/>
    <w:rsid w:val="00FA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EAB72"/>
  <w15:chartTrackingRefBased/>
  <w15:docId w15:val="{5067979A-8AEE-4EB5-A350-A7A1394F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AF2"/>
  </w:style>
  <w:style w:type="paragraph" w:styleId="Heading1">
    <w:name w:val="heading 1"/>
    <w:basedOn w:val="Normal"/>
    <w:next w:val="Normal"/>
    <w:link w:val="Heading1Char"/>
    <w:uiPriority w:val="9"/>
    <w:qFormat/>
    <w:rsid w:val="00183A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778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A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A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F2"/>
    <w:rPr>
      <w:rFonts w:asciiTheme="majorHAnsi" w:eastAsiaTheme="majorEastAsia" w:hAnsiTheme="majorHAnsi" w:cstheme="majorBidi"/>
      <w:color w:val="00778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AF2"/>
    <w:rPr>
      <w:rFonts w:asciiTheme="majorHAnsi" w:eastAsiaTheme="majorEastAsia" w:hAnsiTheme="majorHAnsi" w:cstheme="majorBidi"/>
      <w:sz w:val="32"/>
      <w:szCs w:val="32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83AF2"/>
    <w:pPr>
      <w:pBdr>
        <w:top w:val="single" w:sz="6" w:space="8" w:color="FEB80A" w:themeColor="accent3"/>
        <w:bottom w:val="single" w:sz="6" w:space="8" w:color="FEB80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5B6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3AF2"/>
    <w:rPr>
      <w:rFonts w:asciiTheme="majorHAnsi" w:eastAsiaTheme="majorEastAsia" w:hAnsiTheme="majorHAnsi" w:cstheme="majorBidi"/>
      <w:caps/>
      <w:color w:val="4E5B6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F2"/>
    <w:pPr>
      <w:numPr>
        <w:ilvl w:val="1"/>
      </w:numPr>
      <w:jc w:val="center"/>
    </w:pPr>
    <w:rPr>
      <w:color w:val="4E5B6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AF2"/>
    <w:rPr>
      <w:color w:val="4E5B6F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A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F2"/>
    <w:rPr>
      <w:b/>
      <w:bCs/>
      <w:i/>
      <w:iCs/>
    </w:rPr>
  </w:style>
  <w:style w:type="character" w:styleId="IntenseEmphasis">
    <w:name w:val="Intense Emphasis"/>
    <w:basedOn w:val="DefaultParagraphFont"/>
    <w:uiPriority w:val="21"/>
    <w:qFormat/>
    <w:rsid w:val="00183AF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7789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F2"/>
    <w:rPr>
      <w:rFonts w:asciiTheme="majorHAnsi" w:eastAsiaTheme="majorEastAsia" w:hAnsiTheme="majorHAnsi" w:cstheme="majorBidi"/>
      <w:caps/>
      <w:color w:val="007789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83AF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A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F2"/>
    <w:rPr>
      <w:rFonts w:asciiTheme="majorHAnsi" w:eastAsiaTheme="majorEastAsia" w:hAnsiTheme="majorHAnsi" w:cstheme="majorBidi"/>
      <w:sz w:val="28"/>
      <w:szCs w:val="28"/>
    </w:rPr>
  </w:style>
  <w:style w:type="character" w:styleId="Strong">
    <w:name w:val="Strong"/>
    <w:basedOn w:val="DefaultParagraphFont"/>
    <w:uiPriority w:val="22"/>
    <w:qFormat/>
    <w:rsid w:val="00183AF2"/>
    <w:rPr>
      <w:b/>
      <w:bCs/>
    </w:rPr>
  </w:style>
  <w:style w:type="character" w:styleId="Emphasis">
    <w:name w:val="Emphasis"/>
    <w:basedOn w:val="DefaultParagraphFont"/>
    <w:uiPriority w:val="20"/>
    <w:qFormat/>
    <w:rsid w:val="00183AF2"/>
    <w:rPr>
      <w:i/>
      <w:iCs/>
      <w:color w:val="000000" w:themeColor="text1"/>
    </w:rPr>
  </w:style>
  <w:style w:type="paragraph" w:styleId="NoSpacing">
    <w:name w:val="No Spacing"/>
    <w:uiPriority w:val="1"/>
    <w:qFormat/>
    <w:rsid w:val="00183A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AF2"/>
    <w:pPr>
      <w:spacing w:before="160"/>
      <w:ind w:left="720" w:right="720"/>
      <w:jc w:val="center"/>
    </w:pPr>
    <w:rPr>
      <w:i/>
      <w:iCs/>
      <w:color w:val="C48B01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3AF2"/>
    <w:rPr>
      <w:i/>
      <w:iCs/>
      <w:color w:val="C48B01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3AF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83A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83A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AF2"/>
    <w:pPr>
      <w:outlineLvl w:val="9"/>
    </w:pPr>
  </w:style>
  <w:style w:type="table" w:styleId="TableGrid">
    <w:name w:val="Table Grid"/>
    <w:basedOn w:val="TableNormal"/>
    <w:uiPriority w:val="39"/>
    <w:rsid w:val="00AB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73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573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15735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573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sid w:val="001127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AD0ED386-E1C4-4948-B445-B6389CD56A11%7d\%7b2501946D-0A6E-41B3-B524-8A4C4EAF662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A82A-4A1D-4679-8F8C-25075858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{2501946D-0A6E-41B3-B524-8A4C4EAF662E}tf02835058_win32</Template>
  <TotalTime>1647</TotalTime>
  <Pages>8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15</cp:revision>
  <dcterms:created xsi:type="dcterms:W3CDTF">2022-03-10T16:13:00Z</dcterms:created>
  <dcterms:modified xsi:type="dcterms:W3CDTF">2022-03-27T18:06:00Z</dcterms:modified>
</cp:coreProperties>
</file>